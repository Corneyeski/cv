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A1A2" w14:textId="77777777" w:rsidR="00E90660" w:rsidRPr="00BE536F" w:rsidRDefault="00E90660" w:rsidP="006D04BA">
      <w:pPr>
        <w:jc w:val="both"/>
        <w:rPr>
          <w:rFonts w:ascii="Arial" w:hAnsi="Arial" w:cs="Arial"/>
          <w:b/>
          <w:sz w:val="28"/>
          <w:szCs w:val="28"/>
        </w:rPr>
      </w:pPr>
    </w:p>
    <w:p w14:paraId="5B778A0F" w14:textId="64FFB87B" w:rsidR="0095061F" w:rsidRDefault="00067829" w:rsidP="00110ADA">
      <w:pPr>
        <w:numPr>
          <w:ilvl w:val="0"/>
          <w:numId w:val="2"/>
        </w:numPr>
        <w:tabs>
          <w:tab w:val="clear" w:pos="1080"/>
        </w:tabs>
        <w:ind w:left="1134" w:hanging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Alan Vallvé I Bonet</w:t>
      </w:r>
    </w:p>
    <w:p w14:paraId="13F842DC" w14:textId="77777777" w:rsidR="00D806FD" w:rsidRPr="00D806FD" w:rsidRDefault="00D806FD" w:rsidP="00D806FD">
      <w:pPr>
        <w:ind w:left="1080"/>
        <w:jc w:val="both"/>
        <w:rPr>
          <w:rFonts w:ascii="Arial" w:hAnsi="Arial" w:cs="Arial"/>
          <w:b/>
          <w:sz w:val="28"/>
          <w:szCs w:val="28"/>
        </w:rPr>
      </w:pPr>
    </w:p>
    <w:p w14:paraId="3629AA7E" w14:textId="2C44FBBC" w:rsidR="0095061F" w:rsidRPr="00D806FD" w:rsidRDefault="00110ADA" w:rsidP="00CA3A00">
      <w:pPr>
        <w:spacing w:line="276" w:lineRule="auto"/>
        <w:ind w:left="708" w:firstLine="426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DNI</w:t>
      </w:r>
      <w:r w:rsidR="0095061F" w:rsidRPr="00D806FD">
        <w:rPr>
          <w:rFonts w:ascii="Arial" w:hAnsi="Arial" w:cs="Arial"/>
          <w:sz w:val="22"/>
          <w:szCs w:val="22"/>
          <w:lang w:val="pt-BR"/>
        </w:rPr>
        <w:t xml:space="preserve">: </w:t>
      </w:r>
      <w:r w:rsidR="00067829">
        <w:rPr>
          <w:rFonts w:ascii="Arial" w:hAnsi="Arial" w:cs="Arial"/>
          <w:sz w:val="22"/>
          <w:szCs w:val="22"/>
          <w:lang w:val="pt-BR"/>
        </w:rPr>
        <w:t>26061070T</w:t>
      </w:r>
    </w:p>
    <w:p w14:paraId="777E82EE" w14:textId="4109CB86" w:rsidR="00CC047A" w:rsidRPr="00D806FD" w:rsidRDefault="00FF5587" w:rsidP="00CA3A00">
      <w:pPr>
        <w:spacing w:line="276" w:lineRule="auto"/>
        <w:ind w:left="708" w:firstLine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t-BR"/>
        </w:rPr>
        <w:t>C/</w:t>
      </w:r>
      <w:r w:rsidR="00067829">
        <w:rPr>
          <w:rFonts w:ascii="Arial" w:hAnsi="Arial" w:cs="Arial"/>
          <w:sz w:val="22"/>
          <w:szCs w:val="22"/>
          <w:lang w:val="pt-BR"/>
        </w:rPr>
        <w:t xml:space="preserve"> Mallorca 161 Ático 1</w:t>
      </w:r>
    </w:p>
    <w:p w14:paraId="4B71D886" w14:textId="0E1115E5" w:rsidR="00622C70" w:rsidRPr="00D806FD" w:rsidRDefault="00622C70" w:rsidP="00CA3A00">
      <w:pPr>
        <w:spacing w:line="276" w:lineRule="auto"/>
        <w:ind w:left="708" w:firstLine="426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 xml:space="preserve">Fecha de nacimiento: </w:t>
      </w:r>
      <w:r w:rsidR="00067829">
        <w:rPr>
          <w:rFonts w:ascii="Arial" w:hAnsi="Arial" w:cs="Arial"/>
          <w:sz w:val="22"/>
          <w:szCs w:val="22"/>
        </w:rPr>
        <w:t>04/07/1996</w:t>
      </w:r>
    </w:p>
    <w:p w14:paraId="698C7474" w14:textId="2489504D" w:rsidR="00622C70" w:rsidRPr="00D806FD" w:rsidRDefault="0095061F" w:rsidP="00CA3A00">
      <w:pPr>
        <w:spacing w:line="276" w:lineRule="auto"/>
        <w:ind w:left="708" w:firstLine="426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>Teléfono:</w:t>
      </w:r>
      <w:r w:rsidR="0056200A" w:rsidRPr="00D806FD">
        <w:rPr>
          <w:rFonts w:ascii="Arial" w:hAnsi="Arial" w:cs="Arial"/>
          <w:sz w:val="22"/>
          <w:szCs w:val="22"/>
        </w:rPr>
        <w:t xml:space="preserve"> </w:t>
      </w:r>
      <w:r w:rsidR="00FF5587">
        <w:rPr>
          <w:rFonts w:ascii="Arial" w:hAnsi="Arial" w:cs="Arial"/>
          <w:sz w:val="22"/>
          <w:szCs w:val="22"/>
        </w:rPr>
        <w:t>6</w:t>
      </w:r>
      <w:r w:rsidR="00067829">
        <w:rPr>
          <w:rFonts w:ascii="Arial" w:hAnsi="Arial" w:cs="Arial"/>
          <w:sz w:val="22"/>
          <w:szCs w:val="22"/>
        </w:rPr>
        <w:t>99 38 90 65</w:t>
      </w:r>
    </w:p>
    <w:p w14:paraId="4C5C75EF" w14:textId="76DC56D7" w:rsidR="00C077D8" w:rsidRPr="00D806FD" w:rsidRDefault="00C077D8" w:rsidP="00CA3A00">
      <w:pPr>
        <w:spacing w:line="276" w:lineRule="auto"/>
        <w:ind w:left="708" w:firstLine="426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 xml:space="preserve">Email: </w:t>
      </w:r>
      <w:hyperlink r:id="rId11" w:history="1"/>
      <w:r w:rsidR="00110ADA">
        <w:rPr>
          <w:rFonts w:ascii="Arial" w:hAnsi="Arial" w:cs="Arial"/>
          <w:sz w:val="22"/>
          <w:szCs w:val="22"/>
        </w:rPr>
        <w:t xml:space="preserve"> </w:t>
      </w:r>
      <w:r w:rsidR="00067829">
        <w:rPr>
          <w:rFonts w:ascii="Arial" w:hAnsi="Arial" w:cs="Arial"/>
          <w:sz w:val="22"/>
          <w:szCs w:val="22"/>
        </w:rPr>
        <w:t>alanvallve@gmail.com</w:t>
      </w:r>
    </w:p>
    <w:p w14:paraId="12252BF7" w14:textId="77777777" w:rsidR="00C077D8" w:rsidRPr="00D806FD" w:rsidRDefault="00C077D8" w:rsidP="00582028">
      <w:pPr>
        <w:tabs>
          <w:tab w:val="left" w:pos="0"/>
        </w:tabs>
        <w:spacing w:line="360" w:lineRule="auto"/>
        <w:jc w:val="both"/>
        <w:rPr>
          <w:rFonts w:ascii="Arial" w:hAnsi="Arial" w:cs="Arial"/>
          <w:lang w:val="es-ES_tradnl"/>
        </w:rPr>
      </w:pPr>
    </w:p>
    <w:p w14:paraId="371469EA" w14:textId="77777777" w:rsidR="00582028" w:rsidRDefault="00582028" w:rsidP="00582028">
      <w:pPr>
        <w:tabs>
          <w:tab w:val="left" w:pos="0"/>
        </w:tabs>
        <w:spacing w:line="360" w:lineRule="auto"/>
        <w:jc w:val="both"/>
        <w:rPr>
          <w:rFonts w:ascii="Arial" w:hAnsi="Arial" w:cs="Arial"/>
          <w:lang w:val="es-ES_tradnl"/>
        </w:rPr>
      </w:pPr>
    </w:p>
    <w:p w14:paraId="252FFEEA" w14:textId="77777777" w:rsidR="00110ADA" w:rsidRPr="00D806FD" w:rsidRDefault="00110ADA" w:rsidP="00582028">
      <w:pPr>
        <w:tabs>
          <w:tab w:val="left" w:pos="0"/>
        </w:tabs>
        <w:spacing w:line="360" w:lineRule="auto"/>
        <w:jc w:val="both"/>
        <w:rPr>
          <w:rFonts w:ascii="Arial" w:hAnsi="Arial" w:cs="Arial"/>
          <w:lang w:val="es-ES_tradnl"/>
        </w:rPr>
      </w:pPr>
    </w:p>
    <w:p w14:paraId="3D5326BB" w14:textId="77777777" w:rsidR="0095061F" w:rsidRPr="00D806FD" w:rsidRDefault="0095061F" w:rsidP="00BE536F">
      <w:pPr>
        <w:pBdr>
          <w:bottom w:val="single" w:sz="4" w:space="1" w:color="auto"/>
        </w:pBdr>
        <w:tabs>
          <w:tab w:val="left" w:pos="0"/>
        </w:tabs>
        <w:jc w:val="both"/>
        <w:rPr>
          <w:rFonts w:ascii="Arial" w:hAnsi="Arial" w:cs="Arial"/>
          <w:lang w:val="es-ES_tradnl"/>
        </w:rPr>
      </w:pPr>
      <w:r w:rsidRPr="00D806FD">
        <w:rPr>
          <w:rFonts w:ascii="Arial" w:hAnsi="Arial" w:cs="Arial"/>
          <w:b/>
          <w:lang w:val="es-ES_tradnl"/>
        </w:rPr>
        <w:t>FORMACIÓN REGLADA</w:t>
      </w:r>
    </w:p>
    <w:p w14:paraId="3A01B7F7" w14:textId="77777777" w:rsidR="00110ADA" w:rsidRDefault="00110ADA" w:rsidP="00110ADA">
      <w:pPr>
        <w:ind w:left="357"/>
        <w:jc w:val="both"/>
        <w:rPr>
          <w:rFonts w:ascii="Arial" w:hAnsi="Arial" w:cs="Arial"/>
          <w:b/>
          <w:sz w:val="22"/>
          <w:szCs w:val="22"/>
        </w:rPr>
      </w:pPr>
    </w:p>
    <w:p w14:paraId="721E7A83" w14:textId="71699ACB" w:rsidR="00067829" w:rsidRDefault="00067829" w:rsidP="00110ADA">
      <w:pPr>
        <w:numPr>
          <w:ilvl w:val="0"/>
          <w:numId w:val="5"/>
        </w:numPr>
        <w:spacing w:before="240" w:line="360" w:lineRule="auto"/>
        <w:ind w:left="357" w:hanging="35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Grado Medio en sistemas </w:t>
      </w:r>
      <w:r w:rsidR="00803649">
        <w:rPr>
          <w:rFonts w:ascii="Arial" w:hAnsi="Arial" w:cs="Arial"/>
          <w:b/>
          <w:sz w:val="22"/>
          <w:szCs w:val="22"/>
        </w:rPr>
        <w:t>microinformáticos</w:t>
      </w:r>
      <w:r>
        <w:rPr>
          <w:rFonts w:ascii="Arial" w:hAnsi="Arial" w:cs="Arial"/>
          <w:b/>
          <w:sz w:val="22"/>
          <w:szCs w:val="22"/>
        </w:rPr>
        <w:t xml:space="preserve"> y redes </w:t>
      </w:r>
      <w:r>
        <w:rPr>
          <w:rFonts w:ascii="Arial" w:hAnsi="Arial" w:cs="Arial"/>
          <w:bCs/>
          <w:sz w:val="22"/>
          <w:szCs w:val="22"/>
        </w:rPr>
        <w:t>Stucom 2013-20</w:t>
      </w:r>
      <w:r w:rsidR="00803649">
        <w:rPr>
          <w:rFonts w:ascii="Arial" w:hAnsi="Arial" w:cs="Arial"/>
          <w:bCs/>
          <w:sz w:val="22"/>
          <w:szCs w:val="22"/>
        </w:rPr>
        <w:t>15</w:t>
      </w:r>
    </w:p>
    <w:p w14:paraId="6EFB4503" w14:textId="49B9A5E7" w:rsidR="00CC047A" w:rsidRPr="00067829" w:rsidRDefault="00067829" w:rsidP="00110ADA">
      <w:pPr>
        <w:numPr>
          <w:ilvl w:val="0"/>
          <w:numId w:val="5"/>
        </w:numPr>
        <w:spacing w:before="240" w:line="360" w:lineRule="auto"/>
        <w:ind w:left="357" w:hanging="35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Grado superior en Desarrollo de aplicaciones Web </w:t>
      </w:r>
      <w:r>
        <w:rPr>
          <w:rFonts w:ascii="Arial" w:hAnsi="Arial" w:cs="Arial"/>
          <w:bCs/>
          <w:sz w:val="22"/>
          <w:szCs w:val="22"/>
        </w:rPr>
        <w:t>Stucom 2015-2017</w:t>
      </w:r>
    </w:p>
    <w:p w14:paraId="3F876842" w14:textId="77777777" w:rsidR="00067829" w:rsidRDefault="00067829" w:rsidP="00067829">
      <w:pPr>
        <w:ind w:left="357"/>
        <w:jc w:val="both"/>
        <w:rPr>
          <w:rFonts w:ascii="Arial" w:hAnsi="Arial" w:cs="Arial"/>
          <w:b/>
          <w:sz w:val="22"/>
          <w:szCs w:val="22"/>
        </w:rPr>
      </w:pPr>
    </w:p>
    <w:p w14:paraId="13B5327B" w14:textId="5A2D8E64" w:rsidR="00F5007E" w:rsidRPr="00F5007E" w:rsidRDefault="00067829" w:rsidP="00803649">
      <w:pPr>
        <w:numPr>
          <w:ilvl w:val="0"/>
          <w:numId w:val="5"/>
        </w:numPr>
        <w:spacing w:before="240" w:line="360" w:lineRule="auto"/>
        <w:ind w:left="357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Grado superior en Desarrollo de aplicaciones Multiplataforma </w:t>
      </w:r>
      <w:r>
        <w:rPr>
          <w:rFonts w:ascii="Arial" w:hAnsi="Arial" w:cs="Arial"/>
          <w:bCs/>
          <w:sz w:val="22"/>
          <w:szCs w:val="22"/>
        </w:rPr>
        <w:t>Stucom 2017-2018</w:t>
      </w:r>
    </w:p>
    <w:p w14:paraId="295E45CB" w14:textId="77777777" w:rsidR="004C641C" w:rsidRDefault="004C641C" w:rsidP="00BE536F">
      <w:pPr>
        <w:tabs>
          <w:tab w:val="left" w:pos="360"/>
        </w:tabs>
        <w:spacing w:line="360" w:lineRule="auto"/>
        <w:ind w:right="-316"/>
        <w:rPr>
          <w:rFonts w:ascii="Arial" w:hAnsi="Arial" w:cs="Arial"/>
          <w:sz w:val="20"/>
          <w:szCs w:val="20"/>
        </w:rPr>
      </w:pPr>
    </w:p>
    <w:p w14:paraId="20A83D90" w14:textId="77777777" w:rsidR="00110ADA" w:rsidRPr="00D806FD" w:rsidRDefault="00110ADA" w:rsidP="00BE536F">
      <w:pPr>
        <w:tabs>
          <w:tab w:val="left" w:pos="360"/>
        </w:tabs>
        <w:spacing w:line="360" w:lineRule="auto"/>
        <w:ind w:right="-316"/>
        <w:rPr>
          <w:rFonts w:ascii="Arial" w:hAnsi="Arial" w:cs="Arial"/>
          <w:sz w:val="20"/>
          <w:szCs w:val="20"/>
        </w:rPr>
      </w:pPr>
    </w:p>
    <w:p w14:paraId="714E755B" w14:textId="77777777" w:rsidR="0095061F" w:rsidRPr="00D806FD" w:rsidRDefault="0095061F" w:rsidP="00BE536F">
      <w:pPr>
        <w:pBdr>
          <w:bottom w:val="single" w:sz="4" w:space="1" w:color="auto"/>
        </w:pBdr>
        <w:tabs>
          <w:tab w:val="left" w:pos="0"/>
        </w:tabs>
        <w:jc w:val="both"/>
        <w:rPr>
          <w:rFonts w:ascii="Arial" w:hAnsi="Arial" w:cs="Arial"/>
          <w:b/>
          <w:lang w:val="es-ES_tradnl"/>
        </w:rPr>
      </w:pPr>
      <w:r w:rsidRPr="00D806FD">
        <w:rPr>
          <w:rFonts w:ascii="Arial" w:hAnsi="Arial" w:cs="Arial"/>
          <w:b/>
        </w:rPr>
        <w:t>FORMACIÓN COMPLEMENTARIA</w:t>
      </w:r>
    </w:p>
    <w:p w14:paraId="69F91F2A" w14:textId="77777777" w:rsidR="00110ADA" w:rsidRPr="00110ADA" w:rsidRDefault="00110ADA" w:rsidP="00110ADA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14C4F983" w14:textId="1B580118" w:rsidR="004C641C" w:rsidRPr="00803649" w:rsidRDefault="00803649" w:rsidP="00803649">
      <w:pPr>
        <w:numPr>
          <w:ilvl w:val="0"/>
          <w:numId w:val="4"/>
        </w:numPr>
        <w:spacing w:before="240"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Formación Oracle Java 8 </w:t>
      </w:r>
      <w:proofErr w:type="spellStart"/>
      <w:r>
        <w:rPr>
          <w:rFonts w:ascii="Arial" w:hAnsi="Arial" w:cs="Arial"/>
          <w:b/>
          <w:sz w:val="22"/>
          <w:szCs w:val="22"/>
        </w:rPr>
        <w:t>certificate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30H </w:t>
      </w:r>
      <w:r>
        <w:rPr>
          <w:rFonts w:ascii="Arial" w:hAnsi="Arial" w:cs="Arial"/>
          <w:bCs/>
          <w:sz w:val="22"/>
          <w:szCs w:val="22"/>
        </w:rPr>
        <w:t>PUE 2018</w:t>
      </w:r>
    </w:p>
    <w:p w14:paraId="576FE66A" w14:textId="54DE26C1" w:rsidR="00803649" w:rsidRPr="00803649" w:rsidRDefault="00803649" w:rsidP="00803649">
      <w:pPr>
        <w:numPr>
          <w:ilvl w:val="0"/>
          <w:numId w:val="4"/>
        </w:numPr>
        <w:spacing w:before="240"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Formación </w:t>
      </w:r>
      <w:proofErr w:type="spellStart"/>
      <w:r>
        <w:rPr>
          <w:rFonts w:ascii="Arial" w:hAnsi="Arial" w:cs="Arial"/>
          <w:b/>
          <w:sz w:val="22"/>
          <w:szCs w:val="22"/>
        </w:rPr>
        <w:t>Kotlin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developer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for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Android 15H </w:t>
      </w:r>
      <w:r>
        <w:rPr>
          <w:rFonts w:ascii="Arial" w:hAnsi="Arial" w:cs="Arial"/>
          <w:bCs/>
          <w:sz w:val="22"/>
          <w:szCs w:val="22"/>
        </w:rPr>
        <w:t>PUE 2018</w:t>
      </w:r>
    </w:p>
    <w:p w14:paraId="186866DD" w14:textId="2843D270" w:rsidR="00FF4D01" w:rsidRPr="00803649" w:rsidRDefault="00803649" w:rsidP="00BE536F">
      <w:pPr>
        <w:numPr>
          <w:ilvl w:val="0"/>
          <w:numId w:val="4"/>
        </w:numPr>
        <w:spacing w:before="240"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Formación Swift </w:t>
      </w:r>
      <w:proofErr w:type="spellStart"/>
      <w:r>
        <w:rPr>
          <w:rFonts w:ascii="Arial" w:hAnsi="Arial" w:cs="Arial"/>
          <w:b/>
          <w:sz w:val="22"/>
          <w:szCs w:val="22"/>
        </w:rPr>
        <w:t>developer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40H </w:t>
      </w:r>
      <w:r>
        <w:rPr>
          <w:rFonts w:ascii="Arial" w:hAnsi="Arial" w:cs="Arial"/>
          <w:bCs/>
          <w:sz w:val="22"/>
          <w:szCs w:val="22"/>
        </w:rPr>
        <w:t>PUE 2018</w:t>
      </w:r>
    </w:p>
    <w:p w14:paraId="783EEB5F" w14:textId="77777777" w:rsidR="00FF4D01" w:rsidRDefault="00FF4D01" w:rsidP="00BE536F">
      <w:pPr>
        <w:spacing w:line="360" w:lineRule="auto"/>
        <w:jc w:val="both"/>
        <w:rPr>
          <w:rFonts w:ascii="Arial" w:hAnsi="Arial" w:cs="Arial"/>
          <w:b/>
        </w:rPr>
      </w:pPr>
    </w:p>
    <w:p w14:paraId="20D89978" w14:textId="77777777" w:rsidR="0095061F" w:rsidRPr="00D806FD" w:rsidRDefault="00CC047A" w:rsidP="00CE7D39">
      <w:pPr>
        <w:pBdr>
          <w:bottom w:val="single" w:sz="6" w:space="1" w:color="auto"/>
        </w:pBdr>
        <w:jc w:val="both"/>
        <w:rPr>
          <w:rFonts w:ascii="Arial" w:hAnsi="Arial" w:cs="Arial"/>
          <w:b/>
        </w:rPr>
      </w:pPr>
      <w:r w:rsidRPr="00D806FD">
        <w:rPr>
          <w:rFonts w:ascii="Arial" w:hAnsi="Arial" w:cs="Arial"/>
          <w:b/>
        </w:rPr>
        <w:t>EXPERIENCIA PROFESIONAL</w:t>
      </w:r>
    </w:p>
    <w:p w14:paraId="3084511C" w14:textId="77777777" w:rsidR="00110ADA" w:rsidRPr="00110ADA" w:rsidRDefault="00110ADA" w:rsidP="00110ADA">
      <w:pPr>
        <w:jc w:val="both"/>
        <w:rPr>
          <w:rFonts w:ascii="Arial" w:hAnsi="Arial" w:cs="Arial"/>
          <w:sz w:val="22"/>
          <w:szCs w:val="22"/>
        </w:rPr>
      </w:pPr>
    </w:p>
    <w:p w14:paraId="5F2861B5" w14:textId="79A50513" w:rsidR="00C138BB" w:rsidRPr="00C138BB" w:rsidRDefault="0088290C" w:rsidP="00CE617F">
      <w:pPr>
        <w:numPr>
          <w:ilvl w:val="0"/>
          <w:numId w:val="10"/>
        </w:numPr>
        <w:spacing w:before="24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Tenea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tecnologías (</w:t>
      </w:r>
      <w:proofErr w:type="spellStart"/>
      <w:r w:rsidR="001D6B7C">
        <w:rPr>
          <w:rFonts w:ascii="Arial" w:hAnsi="Arial" w:cs="Arial"/>
          <w:b/>
          <w:sz w:val="22"/>
          <w:szCs w:val="22"/>
        </w:rPr>
        <w:t>Ancert</w:t>
      </w:r>
      <w:proofErr w:type="spellEnd"/>
      <w:r w:rsidR="001D6B7C">
        <w:rPr>
          <w:rFonts w:ascii="Arial" w:hAnsi="Arial" w:cs="Arial"/>
          <w:b/>
          <w:sz w:val="22"/>
          <w:szCs w:val="22"/>
        </w:rPr>
        <w:t xml:space="preserve">) </w:t>
      </w:r>
      <w:r w:rsidR="001D6B7C">
        <w:rPr>
          <w:rFonts w:ascii="Arial" w:hAnsi="Arial" w:cs="Arial"/>
          <w:bCs/>
          <w:sz w:val="22"/>
          <w:szCs w:val="22"/>
        </w:rPr>
        <w:t>2016-2017</w:t>
      </w:r>
    </w:p>
    <w:p w14:paraId="2B3941FC" w14:textId="66DA5EB5" w:rsidR="00CC047A" w:rsidRDefault="00BE536F" w:rsidP="00A5157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138BB">
        <w:rPr>
          <w:rFonts w:ascii="Arial" w:hAnsi="Arial" w:cs="Arial"/>
          <w:sz w:val="22"/>
          <w:szCs w:val="22"/>
        </w:rPr>
        <w:t>Funciones</w:t>
      </w:r>
      <w:r w:rsidR="00CC047A" w:rsidRPr="00C138BB">
        <w:rPr>
          <w:rFonts w:ascii="Arial" w:hAnsi="Arial" w:cs="Arial"/>
          <w:sz w:val="22"/>
          <w:szCs w:val="22"/>
        </w:rPr>
        <w:t>:</w:t>
      </w:r>
      <w:r w:rsidR="00CC047A" w:rsidRPr="00D806FD">
        <w:rPr>
          <w:rFonts w:ascii="Arial" w:hAnsi="Arial" w:cs="Arial"/>
          <w:b/>
          <w:i/>
          <w:sz w:val="22"/>
          <w:szCs w:val="22"/>
        </w:rPr>
        <w:t xml:space="preserve"> </w:t>
      </w:r>
      <w:r w:rsidR="001D6B7C">
        <w:rPr>
          <w:rFonts w:ascii="Arial" w:hAnsi="Arial" w:cs="Arial"/>
          <w:bCs/>
          <w:iCs/>
          <w:sz w:val="22"/>
          <w:szCs w:val="22"/>
        </w:rPr>
        <w:t xml:space="preserve">Soporte técnico remoto a los notarios de toda España con herramientas de control remoto de sistemas, aplicaciones de monitoreo de servidores y sistema de </w:t>
      </w:r>
      <w:proofErr w:type="spellStart"/>
      <w:r w:rsidR="0023397A">
        <w:rPr>
          <w:rFonts w:ascii="Arial" w:hAnsi="Arial" w:cs="Arial"/>
          <w:bCs/>
          <w:iCs/>
          <w:sz w:val="22"/>
          <w:szCs w:val="22"/>
        </w:rPr>
        <w:t>tiquets</w:t>
      </w:r>
      <w:proofErr w:type="spellEnd"/>
    </w:p>
    <w:p w14:paraId="4EA5233C" w14:textId="77777777" w:rsidR="00CC047A" w:rsidRPr="00D806FD" w:rsidRDefault="00CC047A" w:rsidP="00BE536F">
      <w:pPr>
        <w:tabs>
          <w:tab w:val="left" w:pos="1494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045819A" w14:textId="549F7544" w:rsidR="00CC047A" w:rsidRPr="00C138BB" w:rsidRDefault="00F83A02" w:rsidP="00A515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ICA </w:t>
      </w:r>
      <w:proofErr w:type="spellStart"/>
      <w:r>
        <w:rPr>
          <w:rFonts w:ascii="Arial" w:hAnsi="Arial" w:cs="Arial"/>
          <w:b/>
          <w:sz w:val="22"/>
          <w:szCs w:val="22"/>
        </w:rPr>
        <w:t>informatica</w:t>
      </w:r>
      <w:proofErr w:type="spellEnd"/>
      <w:r w:rsidR="00CC047A" w:rsidRPr="00D806FD">
        <w:rPr>
          <w:rFonts w:ascii="Arial" w:hAnsi="Arial" w:cs="Arial"/>
          <w:b/>
          <w:sz w:val="22"/>
          <w:szCs w:val="22"/>
        </w:rPr>
        <w:t xml:space="preserve">. </w:t>
      </w:r>
      <w:r w:rsidR="007A4862" w:rsidRPr="00C138BB">
        <w:rPr>
          <w:rFonts w:ascii="Arial" w:hAnsi="Arial" w:cs="Arial"/>
          <w:sz w:val="22"/>
          <w:szCs w:val="22"/>
        </w:rPr>
        <w:t xml:space="preserve">Enero a </w:t>
      </w:r>
      <w:r>
        <w:rPr>
          <w:rFonts w:ascii="Arial" w:hAnsi="Arial" w:cs="Arial"/>
          <w:sz w:val="22"/>
          <w:szCs w:val="22"/>
        </w:rPr>
        <w:t>Julio</w:t>
      </w:r>
      <w:r w:rsidR="007A4862" w:rsidRPr="00C138BB">
        <w:rPr>
          <w:rFonts w:ascii="Arial" w:hAnsi="Arial" w:cs="Arial"/>
          <w:sz w:val="22"/>
          <w:szCs w:val="22"/>
        </w:rPr>
        <w:t xml:space="preserve"> de </w:t>
      </w:r>
      <w:r w:rsidR="00CC047A" w:rsidRPr="00C138BB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7</w:t>
      </w:r>
      <w:r w:rsidR="007B40CF" w:rsidRPr="00C138BB">
        <w:rPr>
          <w:rFonts w:ascii="Arial" w:hAnsi="Arial" w:cs="Arial"/>
          <w:sz w:val="22"/>
          <w:szCs w:val="22"/>
        </w:rPr>
        <w:t>.</w:t>
      </w:r>
    </w:p>
    <w:p w14:paraId="7589AB63" w14:textId="6D29B491" w:rsidR="00CC047A" w:rsidRDefault="00BE536F" w:rsidP="00A5157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>Funciones</w:t>
      </w:r>
      <w:r w:rsidR="00CC047A" w:rsidRPr="00D806FD">
        <w:rPr>
          <w:rFonts w:ascii="Arial" w:hAnsi="Arial" w:cs="Arial"/>
          <w:sz w:val="22"/>
          <w:szCs w:val="22"/>
        </w:rPr>
        <w:t xml:space="preserve">: </w:t>
      </w:r>
      <w:r w:rsidR="00F83A02">
        <w:rPr>
          <w:rFonts w:ascii="Arial" w:hAnsi="Arial" w:cs="Arial"/>
          <w:sz w:val="22"/>
          <w:szCs w:val="22"/>
        </w:rPr>
        <w:t xml:space="preserve">Desarrollo de aplicaciones de servidor </w:t>
      </w:r>
      <w:proofErr w:type="spellStart"/>
      <w:r w:rsidR="005A36D4">
        <w:rPr>
          <w:rFonts w:ascii="Arial" w:hAnsi="Arial" w:cs="Arial"/>
          <w:sz w:val="22"/>
          <w:szCs w:val="22"/>
        </w:rPr>
        <w:t>B</w:t>
      </w:r>
      <w:r w:rsidR="00F83A02">
        <w:rPr>
          <w:rFonts w:ascii="Arial" w:hAnsi="Arial" w:cs="Arial"/>
          <w:sz w:val="22"/>
          <w:szCs w:val="22"/>
        </w:rPr>
        <w:t>ackend</w:t>
      </w:r>
      <w:proofErr w:type="spellEnd"/>
      <w:r w:rsidR="00F83A02">
        <w:rPr>
          <w:rFonts w:ascii="Arial" w:hAnsi="Arial" w:cs="Arial"/>
          <w:sz w:val="22"/>
          <w:szCs w:val="22"/>
        </w:rPr>
        <w:t xml:space="preserve"> con tecnologías de Java, Spring </w:t>
      </w:r>
      <w:proofErr w:type="spellStart"/>
      <w:r w:rsidR="00F83A02">
        <w:rPr>
          <w:rFonts w:ascii="Arial" w:hAnsi="Arial" w:cs="Arial"/>
          <w:sz w:val="22"/>
          <w:szCs w:val="22"/>
        </w:rPr>
        <w:t>framework</w:t>
      </w:r>
      <w:proofErr w:type="spellEnd"/>
      <w:r w:rsidR="00F83A02">
        <w:rPr>
          <w:rFonts w:ascii="Arial" w:hAnsi="Arial" w:cs="Arial"/>
          <w:sz w:val="22"/>
          <w:szCs w:val="22"/>
        </w:rPr>
        <w:t xml:space="preserve"> </w:t>
      </w:r>
      <w:r w:rsidR="005A36D4">
        <w:rPr>
          <w:rFonts w:ascii="Arial" w:hAnsi="Arial" w:cs="Arial"/>
          <w:sz w:val="22"/>
          <w:szCs w:val="22"/>
        </w:rPr>
        <w:t xml:space="preserve">e </w:t>
      </w:r>
      <w:proofErr w:type="spellStart"/>
      <w:r w:rsidR="005A36D4">
        <w:rPr>
          <w:rFonts w:ascii="Arial" w:hAnsi="Arial" w:cs="Arial"/>
          <w:sz w:val="22"/>
          <w:szCs w:val="22"/>
        </w:rPr>
        <w:t>hibernate</w:t>
      </w:r>
      <w:proofErr w:type="spellEnd"/>
      <w:r w:rsidR="005A36D4">
        <w:rPr>
          <w:rFonts w:ascii="Arial" w:hAnsi="Arial" w:cs="Arial"/>
          <w:sz w:val="22"/>
          <w:szCs w:val="22"/>
        </w:rPr>
        <w:t xml:space="preserve"> para un hospital.</w:t>
      </w:r>
    </w:p>
    <w:p w14:paraId="5E36EDDF" w14:textId="77777777" w:rsidR="00052CA5" w:rsidRDefault="005A36D4" w:rsidP="00052C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Desarrollo de aplicaciones web con </w:t>
      </w:r>
      <w:r w:rsidR="007E4E2E">
        <w:rPr>
          <w:rFonts w:ascii="Arial" w:hAnsi="Arial" w:cs="Arial"/>
          <w:sz w:val="22"/>
          <w:szCs w:val="22"/>
        </w:rPr>
        <w:t xml:space="preserve">tecnologías CMS tales como </w:t>
      </w:r>
      <w:proofErr w:type="spellStart"/>
      <w:r w:rsidR="007E4E2E">
        <w:rPr>
          <w:rFonts w:ascii="Arial" w:hAnsi="Arial" w:cs="Arial"/>
          <w:sz w:val="22"/>
          <w:szCs w:val="22"/>
        </w:rPr>
        <w:t>Wordpress</w:t>
      </w:r>
      <w:proofErr w:type="spellEnd"/>
      <w:r w:rsidR="0036625C">
        <w:rPr>
          <w:rFonts w:ascii="Arial" w:hAnsi="Arial" w:cs="Arial"/>
          <w:sz w:val="22"/>
          <w:szCs w:val="22"/>
        </w:rPr>
        <w:t xml:space="preserve"> y Joomla con lenguaje PHP para diferentes clientes</w:t>
      </w:r>
    </w:p>
    <w:p w14:paraId="7C507F6A" w14:textId="77777777" w:rsidR="00052CA5" w:rsidRPr="00D806FD" w:rsidRDefault="00052CA5" w:rsidP="00052CA5">
      <w:pPr>
        <w:tabs>
          <w:tab w:val="left" w:pos="1494"/>
          <w:tab w:val="left" w:pos="2484"/>
          <w:tab w:val="left" w:pos="3192"/>
          <w:tab w:val="left" w:pos="3900"/>
          <w:tab w:val="left" w:pos="4608"/>
          <w:tab w:val="left" w:pos="5316"/>
          <w:tab w:val="left" w:pos="6024"/>
          <w:tab w:val="left" w:pos="6732"/>
          <w:tab w:val="left" w:pos="7440"/>
          <w:tab w:val="left" w:pos="8148"/>
          <w:tab w:val="left" w:pos="8856"/>
          <w:tab w:val="left" w:pos="900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7350BEE" w14:textId="027C4DD5" w:rsidR="00052CA5" w:rsidRPr="00C138BB" w:rsidRDefault="00F51C3C" w:rsidP="00052CA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Opentrends</w:t>
      </w:r>
      <w:proofErr w:type="spellEnd"/>
      <w:r w:rsidR="00052CA5" w:rsidRPr="00D806FD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Junio de 2017 a julio de 2018</w:t>
      </w:r>
      <w:r w:rsidR="00052CA5" w:rsidRPr="00C138BB">
        <w:rPr>
          <w:rFonts w:ascii="Arial" w:hAnsi="Arial" w:cs="Arial"/>
          <w:sz w:val="22"/>
          <w:szCs w:val="22"/>
        </w:rPr>
        <w:t>.</w:t>
      </w:r>
    </w:p>
    <w:p w14:paraId="09177E35" w14:textId="35E36358" w:rsidR="00052CA5" w:rsidRDefault="00052CA5" w:rsidP="00052C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 xml:space="preserve">Funciones: </w:t>
      </w:r>
      <w:r>
        <w:rPr>
          <w:rFonts w:ascii="Arial" w:hAnsi="Arial" w:cs="Arial"/>
          <w:sz w:val="22"/>
          <w:szCs w:val="22"/>
        </w:rPr>
        <w:t xml:space="preserve">Desarrollo de aplicaciones de servidor </w:t>
      </w:r>
      <w:proofErr w:type="spellStart"/>
      <w:r>
        <w:rPr>
          <w:rFonts w:ascii="Arial" w:hAnsi="Arial" w:cs="Arial"/>
          <w:sz w:val="22"/>
          <w:szCs w:val="22"/>
        </w:rPr>
        <w:t>Backend</w:t>
      </w:r>
      <w:proofErr w:type="spellEnd"/>
      <w:r>
        <w:rPr>
          <w:rFonts w:ascii="Arial" w:hAnsi="Arial" w:cs="Arial"/>
          <w:sz w:val="22"/>
          <w:szCs w:val="22"/>
        </w:rPr>
        <w:t xml:space="preserve"> con tecnologías de Java, Spring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hibernate</w:t>
      </w:r>
      <w:proofErr w:type="spellEnd"/>
      <w:r w:rsidR="00F51C3C">
        <w:rPr>
          <w:rFonts w:ascii="Arial" w:hAnsi="Arial" w:cs="Arial"/>
          <w:sz w:val="22"/>
          <w:szCs w:val="22"/>
        </w:rPr>
        <w:t>, manejo de datos</w:t>
      </w:r>
      <w:r w:rsidR="00BC2324">
        <w:rPr>
          <w:rFonts w:ascii="Arial" w:hAnsi="Arial" w:cs="Arial"/>
          <w:sz w:val="22"/>
          <w:szCs w:val="22"/>
        </w:rPr>
        <w:t xml:space="preserve"> con MySQL</w:t>
      </w:r>
      <w:r w:rsidR="00F51C3C">
        <w:rPr>
          <w:rFonts w:ascii="Arial" w:hAnsi="Arial" w:cs="Arial"/>
          <w:sz w:val="22"/>
          <w:szCs w:val="22"/>
        </w:rPr>
        <w:t xml:space="preserve"> y comunicaciones con servidores externos para dos aplicaciones de </w:t>
      </w:r>
      <w:r w:rsidR="00F51C3C">
        <w:rPr>
          <w:rFonts w:ascii="Arial" w:hAnsi="Arial" w:cs="Arial"/>
          <w:b/>
          <w:bCs/>
          <w:i/>
          <w:iCs/>
          <w:sz w:val="22"/>
          <w:szCs w:val="22"/>
        </w:rPr>
        <w:t>La Caixa</w:t>
      </w:r>
    </w:p>
    <w:p w14:paraId="1E460596" w14:textId="149EFF43" w:rsidR="00F51C3C" w:rsidRDefault="00BC2324" w:rsidP="00052C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Desarrollo de aplicación </w:t>
      </w:r>
      <w:proofErr w:type="spellStart"/>
      <w:r>
        <w:rPr>
          <w:rFonts w:ascii="Arial" w:hAnsi="Arial" w:cs="Arial"/>
          <w:sz w:val="22"/>
          <w:szCs w:val="22"/>
        </w:rPr>
        <w:t>backend</w:t>
      </w:r>
      <w:proofErr w:type="spellEnd"/>
      <w:r>
        <w:rPr>
          <w:rFonts w:ascii="Arial" w:hAnsi="Arial" w:cs="Arial"/>
          <w:sz w:val="22"/>
          <w:szCs w:val="22"/>
        </w:rPr>
        <w:t xml:space="preserve"> con Java 8, Junit y Spring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 xml:space="preserve"> con base de datos de Oracle</w:t>
      </w:r>
      <w:r w:rsidR="00D30FB3">
        <w:rPr>
          <w:rFonts w:ascii="Arial" w:hAnsi="Arial" w:cs="Arial"/>
          <w:sz w:val="22"/>
          <w:szCs w:val="22"/>
        </w:rPr>
        <w:t xml:space="preserve">, para el </w:t>
      </w:r>
      <w:proofErr w:type="spellStart"/>
      <w:r w:rsidR="00D30FB3">
        <w:rPr>
          <w:rFonts w:ascii="Arial" w:hAnsi="Arial" w:cs="Arial"/>
          <w:sz w:val="22"/>
          <w:szCs w:val="22"/>
        </w:rPr>
        <w:t>institud</w:t>
      </w:r>
      <w:proofErr w:type="spellEnd"/>
      <w:r w:rsidR="00D30F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30FB3">
        <w:rPr>
          <w:rFonts w:ascii="Arial" w:hAnsi="Arial" w:cs="Arial"/>
          <w:sz w:val="22"/>
          <w:szCs w:val="22"/>
        </w:rPr>
        <w:t>informatic</w:t>
      </w:r>
      <w:proofErr w:type="spellEnd"/>
      <w:r w:rsidR="00D30FB3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="00D30FB3">
        <w:rPr>
          <w:rFonts w:ascii="Arial" w:hAnsi="Arial" w:cs="Arial"/>
          <w:sz w:val="22"/>
          <w:szCs w:val="22"/>
        </w:rPr>
        <w:t>generalitat</w:t>
      </w:r>
      <w:proofErr w:type="spellEnd"/>
      <w:r w:rsidR="00D30FB3">
        <w:rPr>
          <w:rFonts w:ascii="Arial" w:hAnsi="Arial" w:cs="Arial"/>
          <w:sz w:val="22"/>
          <w:szCs w:val="22"/>
        </w:rPr>
        <w:t>.</w:t>
      </w:r>
    </w:p>
    <w:p w14:paraId="26FA9F13" w14:textId="31E5754F" w:rsidR="00D30FB3" w:rsidRDefault="00D30FB3" w:rsidP="00052CA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Fullstack de una aplicación interna de gestión de Danone con Java, Spring</w:t>
      </w:r>
      <w:r w:rsidR="00611899">
        <w:rPr>
          <w:rFonts w:ascii="Arial" w:hAnsi="Arial" w:cs="Arial"/>
          <w:sz w:val="22"/>
          <w:szCs w:val="22"/>
        </w:rPr>
        <w:t xml:space="preserve"> y MySQL en tecnologías </w:t>
      </w:r>
      <w:proofErr w:type="spellStart"/>
      <w:r w:rsidR="00611899">
        <w:rPr>
          <w:rFonts w:ascii="Arial" w:hAnsi="Arial" w:cs="Arial"/>
          <w:sz w:val="22"/>
          <w:szCs w:val="22"/>
        </w:rPr>
        <w:t>backend</w:t>
      </w:r>
      <w:proofErr w:type="spellEnd"/>
      <w:r w:rsidR="00611899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611899">
        <w:rPr>
          <w:rFonts w:ascii="Arial" w:hAnsi="Arial" w:cs="Arial"/>
          <w:sz w:val="22"/>
          <w:szCs w:val="22"/>
        </w:rPr>
        <w:t>AngularJS</w:t>
      </w:r>
      <w:proofErr w:type="spellEnd"/>
      <w:r w:rsidR="00611899">
        <w:rPr>
          <w:rFonts w:ascii="Arial" w:hAnsi="Arial" w:cs="Arial"/>
          <w:sz w:val="22"/>
          <w:szCs w:val="22"/>
        </w:rPr>
        <w:t xml:space="preserve"> en tecnologías </w:t>
      </w:r>
      <w:proofErr w:type="spellStart"/>
      <w:r w:rsidR="00611899">
        <w:rPr>
          <w:rFonts w:ascii="Arial" w:hAnsi="Arial" w:cs="Arial"/>
          <w:sz w:val="22"/>
          <w:szCs w:val="22"/>
        </w:rPr>
        <w:t>frontend</w:t>
      </w:r>
      <w:proofErr w:type="spellEnd"/>
      <w:r w:rsidR="00611899">
        <w:rPr>
          <w:rFonts w:ascii="Arial" w:hAnsi="Arial" w:cs="Arial"/>
          <w:sz w:val="22"/>
          <w:szCs w:val="22"/>
        </w:rPr>
        <w:t>.</w:t>
      </w:r>
    </w:p>
    <w:p w14:paraId="71653B65" w14:textId="77777777" w:rsidR="00611899" w:rsidRPr="00611899" w:rsidRDefault="00611899" w:rsidP="00611899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3A48574" w14:textId="7E42C43A" w:rsidR="00611899" w:rsidRPr="00C138BB" w:rsidRDefault="00E26D1F" w:rsidP="00611899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Stockcrowd</w:t>
      </w:r>
      <w:proofErr w:type="spellEnd"/>
      <w:r w:rsidR="00611899" w:rsidRPr="00D806FD">
        <w:rPr>
          <w:rFonts w:ascii="Arial" w:hAnsi="Arial" w:cs="Arial"/>
          <w:b/>
          <w:sz w:val="22"/>
          <w:szCs w:val="22"/>
        </w:rPr>
        <w:t xml:space="preserve">. </w:t>
      </w:r>
      <w:r w:rsidR="000B4422">
        <w:rPr>
          <w:rFonts w:ascii="Arial" w:hAnsi="Arial" w:cs="Arial"/>
          <w:sz w:val="22"/>
          <w:szCs w:val="22"/>
        </w:rPr>
        <w:t>2018-2019</w:t>
      </w:r>
      <w:r w:rsidR="00611899" w:rsidRPr="00C138BB">
        <w:rPr>
          <w:rFonts w:ascii="Arial" w:hAnsi="Arial" w:cs="Arial"/>
          <w:sz w:val="22"/>
          <w:szCs w:val="22"/>
        </w:rPr>
        <w:t>.</w:t>
      </w:r>
    </w:p>
    <w:p w14:paraId="69A0A567" w14:textId="79B8B3A8" w:rsidR="00611899" w:rsidRDefault="00611899" w:rsidP="00611899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 xml:space="preserve">Funciones: </w:t>
      </w:r>
      <w:r w:rsidR="000B4422">
        <w:rPr>
          <w:rFonts w:ascii="Arial" w:hAnsi="Arial" w:cs="Arial"/>
          <w:sz w:val="22"/>
          <w:szCs w:val="22"/>
        </w:rPr>
        <w:t xml:space="preserve">Desarrollador Fullstack para una </w:t>
      </w:r>
      <w:proofErr w:type="gramStart"/>
      <w:r w:rsidR="000B4422">
        <w:rPr>
          <w:rFonts w:ascii="Arial" w:hAnsi="Arial" w:cs="Arial"/>
          <w:sz w:val="22"/>
          <w:szCs w:val="22"/>
        </w:rPr>
        <w:t>startup dedicada</w:t>
      </w:r>
      <w:proofErr w:type="gramEnd"/>
      <w:r w:rsidR="000B4422">
        <w:rPr>
          <w:rFonts w:ascii="Arial" w:hAnsi="Arial" w:cs="Arial"/>
          <w:sz w:val="22"/>
          <w:szCs w:val="22"/>
        </w:rPr>
        <w:t xml:space="preserve"> </w:t>
      </w:r>
      <w:r w:rsidR="00FC26A2">
        <w:rPr>
          <w:rFonts w:ascii="Arial" w:hAnsi="Arial" w:cs="Arial"/>
          <w:sz w:val="22"/>
          <w:szCs w:val="22"/>
        </w:rPr>
        <w:t>a tecnologías SASS con la funcionalidad de recaudación de fondos.</w:t>
      </w:r>
    </w:p>
    <w:p w14:paraId="6EE4EDFA" w14:textId="2F4BAFE1" w:rsidR="0061075F" w:rsidRPr="0061075F" w:rsidRDefault="00A9506C" w:rsidP="0061075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Desarrollo </w:t>
      </w:r>
      <w:r w:rsidR="00C6420D">
        <w:rPr>
          <w:rFonts w:ascii="Arial" w:hAnsi="Arial" w:cs="Arial"/>
          <w:sz w:val="22"/>
          <w:szCs w:val="22"/>
        </w:rPr>
        <w:t xml:space="preserve">de </w:t>
      </w:r>
      <w:proofErr w:type="spellStart"/>
      <w:r w:rsidR="00C6420D">
        <w:rPr>
          <w:rFonts w:ascii="Arial" w:hAnsi="Arial" w:cs="Arial"/>
          <w:sz w:val="22"/>
          <w:szCs w:val="22"/>
        </w:rPr>
        <w:t>backoffice</w:t>
      </w:r>
      <w:proofErr w:type="spellEnd"/>
      <w:r w:rsidR="00C6420D">
        <w:rPr>
          <w:rFonts w:ascii="Arial" w:hAnsi="Arial" w:cs="Arial"/>
          <w:sz w:val="22"/>
          <w:szCs w:val="22"/>
        </w:rPr>
        <w:t xml:space="preserve"> para la aplicación </w:t>
      </w:r>
      <w:proofErr w:type="gramStart"/>
      <w:r w:rsidR="00C6420D">
        <w:rPr>
          <w:rFonts w:ascii="Arial" w:hAnsi="Arial" w:cs="Arial"/>
          <w:sz w:val="22"/>
          <w:szCs w:val="22"/>
        </w:rPr>
        <w:t>de la startup</w:t>
      </w:r>
      <w:proofErr w:type="gramEnd"/>
      <w:r w:rsidR="00C6420D">
        <w:rPr>
          <w:rFonts w:ascii="Arial" w:hAnsi="Arial" w:cs="Arial"/>
          <w:sz w:val="22"/>
          <w:szCs w:val="22"/>
        </w:rPr>
        <w:t xml:space="preserve">, diseñando desde el </w:t>
      </w:r>
      <w:proofErr w:type="spellStart"/>
      <w:r w:rsidR="00C6420D">
        <w:rPr>
          <w:rFonts w:ascii="Arial" w:hAnsi="Arial" w:cs="Arial"/>
          <w:sz w:val="22"/>
          <w:szCs w:val="22"/>
        </w:rPr>
        <w:t>frontend</w:t>
      </w:r>
      <w:proofErr w:type="spellEnd"/>
      <w:r w:rsidR="00C6420D">
        <w:rPr>
          <w:rFonts w:ascii="Arial" w:hAnsi="Arial" w:cs="Arial"/>
          <w:sz w:val="22"/>
          <w:szCs w:val="22"/>
        </w:rPr>
        <w:t xml:space="preserve">, HTML, CSS, JQuery y </w:t>
      </w:r>
      <w:proofErr w:type="spellStart"/>
      <w:r w:rsidR="00C6420D">
        <w:rPr>
          <w:rFonts w:ascii="Arial" w:hAnsi="Arial" w:cs="Arial"/>
          <w:sz w:val="22"/>
          <w:szCs w:val="22"/>
        </w:rPr>
        <w:t>AngularJS</w:t>
      </w:r>
      <w:proofErr w:type="spellEnd"/>
      <w:r w:rsidR="00C6420D">
        <w:rPr>
          <w:rFonts w:ascii="Arial" w:hAnsi="Arial" w:cs="Arial"/>
          <w:sz w:val="22"/>
          <w:szCs w:val="22"/>
        </w:rPr>
        <w:t xml:space="preserve"> hasta el guardado de datos con </w:t>
      </w:r>
      <w:r w:rsidR="00A013B5">
        <w:rPr>
          <w:rFonts w:ascii="Arial" w:hAnsi="Arial" w:cs="Arial"/>
          <w:sz w:val="22"/>
          <w:szCs w:val="22"/>
        </w:rPr>
        <w:t>Spring, Java 8, Hibernate, JPA y MySQL</w:t>
      </w:r>
      <w:r w:rsidR="0061075F">
        <w:rPr>
          <w:rFonts w:ascii="Arial" w:hAnsi="Arial" w:cs="Arial"/>
          <w:sz w:val="22"/>
          <w:szCs w:val="22"/>
        </w:rPr>
        <w:t xml:space="preserve"> creando desde los servicios </w:t>
      </w:r>
      <w:proofErr w:type="spellStart"/>
      <w:r w:rsidR="0061075F">
        <w:rPr>
          <w:rFonts w:ascii="Arial" w:hAnsi="Arial" w:cs="Arial"/>
          <w:sz w:val="22"/>
          <w:szCs w:val="22"/>
        </w:rPr>
        <w:t>Rest</w:t>
      </w:r>
      <w:proofErr w:type="spellEnd"/>
      <w:r w:rsidR="0061075F">
        <w:rPr>
          <w:rFonts w:ascii="Arial" w:hAnsi="Arial" w:cs="Arial"/>
          <w:sz w:val="22"/>
          <w:szCs w:val="22"/>
        </w:rPr>
        <w:t xml:space="preserve"> hasta los </w:t>
      </w:r>
      <w:proofErr w:type="spellStart"/>
      <w:r w:rsidR="0061075F">
        <w:rPr>
          <w:rFonts w:ascii="Arial" w:hAnsi="Arial" w:cs="Arial"/>
          <w:sz w:val="22"/>
          <w:szCs w:val="22"/>
        </w:rPr>
        <w:t>repositories</w:t>
      </w:r>
      <w:proofErr w:type="spellEnd"/>
    </w:p>
    <w:p w14:paraId="5F8A7C17" w14:textId="466F1FED" w:rsidR="0061075F" w:rsidRPr="00C138BB" w:rsidRDefault="0061075F" w:rsidP="0061075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Herni</w:t>
      </w:r>
      <w:proofErr w:type="spellEnd"/>
      <w:r w:rsidRPr="00D806FD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="006B017A">
        <w:rPr>
          <w:rFonts w:ascii="Arial" w:hAnsi="Arial" w:cs="Arial"/>
          <w:sz w:val="22"/>
          <w:szCs w:val="22"/>
        </w:rPr>
        <w:t>Febreno</w:t>
      </w:r>
      <w:proofErr w:type="spellEnd"/>
      <w:r w:rsidR="006B017A">
        <w:rPr>
          <w:rFonts w:ascii="Arial" w:hAnsi="Arial" w:cs="Arial"/>
          <w:sz w:val="22"/>
          <w:szCs w:val="22"/>
        </w:rPr>
        <w:t xml:space="preserve"> 2019 hasta </w:t>
      </w:r>
      <w:proofErr w:type="gramStart"/>
      <w:r w:rsidR="006B017A">
        <w:rPr>
          <w:rFonts w:ascii="Arial" w:hAnsi="Arial" w:cs="Arial"/>
          <w:sz w:val="22"/>
          <w:szCs w:val="22"/>
        </w:rPr>
        <w:t>Junio</w:t>
      </w:r>
      <w:proofErr w:type="gramEnd"/>
      <w:r w:rsidR="006B017A">
        <w:rPr>
          <w:rFonts w:ascii="Arial" w:hAnsi="Arial" w:cs="Arial"/>
          <w:sz w:val="22"/>
          <w:szCs w:val="22"/>
        </w:rPr>
        <w:t xml:space="preserve"> 2020</w:t>
      </w:r>
      <w:r w:rsidRPr="00C138BB">
        <w:rPr>
          <w:rFonts w:ascii="Arial" w:hAnsi="Arial" w:cs="Arial"/>
          <w:sz w:val="22"/>
          <w:szCs w:val="22"/>
        </w:rPr>
        <w:t>.</w:t>
      </w:r>
    </w:p>
    <w:p w14:paraId="5EC76A53" w14:textId="729E701B" w:rsidR="0061075F" w:rsidRDefault="006B017A" w:rsidP="0061075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Desarrollo de </w:t>
      </w:r>
      <w:proofErr w:type="spellStart"/>
      <w:r>
        <w:rPr>
          <w:rFonts w:ascii="Arial" w:hAnsi="Arial" w:cs="Arial"/>
          <w:sz w:val="22"/>
          <w:szCs w:val="22"/>
        </w:rPr>
        <w:t>backend</w:t>
      </w:r>
      <w:proofErr w:type="spellEnd"/>
      <w:r>
        <w:rPr>
          <w:rFonts w:ascii="Arial" w:hAnsi="Arial" w:cs="Arial"/>
          <w:sz w:val="22"/>
          <w:szCs w:val="22"/>
        </w:rPr>
        <w:t xml:space="preserve"> para un cliente </w:t>
      </w:r>
      <w:proofErr w:type="gramStart"/>
      <w:r>
        <w:rPr>
          <w:rFonts w:ascii="Arial" w:hAnsi="Arial" w:cs="Arial"/>
          <w:sz w:val="22"/>
          <w:szCs w:val="22"/>
        </w:rPr>
        <w:t>Suizo</w:t>
      </w:r>
      <w:proofErr w:type="gramEnd"/>
      <w:r>
        <w:rPr>
          <w:rFonts w:ascii="Arial" w:hAnsi="Arial" w:cs="Arial"/>
          <w:sz w:val="22"/>
          <w:szCs w:val="22"/>
        </w:rPr>
        <w:t xml:space="preserve"> que gestiona </w:t>
      </w:r>
      <w:r w:rsidR="005B2FF1">
        <w:rPr>
          <w:rFonts w:ascii="Arial" w:hAnsi="Arial" w:cs="Arial"/>
          <w:sz w:val="22"/>
          <w:szCs w:val="22"/>
        </w:rPr>
        <w:t xml:space="preserve">repetidores de señal tales como telefonía y 4G, aplicación de monitoreo con Java, Spring, </w:t>
      </w:r>
      <w:proofErr w:type="spellStart"/>
      <w:r w:rsidR="005B2FF1">
        <w:rPr>
          <w:rFonts w:ascii="Arial" w:hAnsi="Arial" w:cs="Arial"/>
          <w:sz w:val="22"/>
          <w:szCs w:val="22"/>
        </w:rPr>
        <w:t>hibernate</w:t>
      </w:r>
      <w:proofErr w:type="spellEnd"/>
      <w:r w:rsidR="005B2FF1">
        <w:rPr>
          <w:rFonts w:ascii="Arial" w:hAnsi="Arial" w:cs="Arial"/>
          <w:sz w:val="22"/>
          <w:szCs w:val="22"/>
        </w:rPr>
        <w:t>, JPA y base de datos H2</w:t>
      </w:r>
      <w:r w:rsidR="0062241F">
        <w:rPr>
          <w:rFonts w:ascii="Arial" w:hAnsi="Arial" w:cs="Arial"/>
          <w:sz w:val="22"/>
          <w:szCs w:val="22"/>
        </w:rPr>
        <w:t>.</w:t>
      </w:r>
    </w:p>
    <w:p w14:paraId="0C652AFA" w14:textId="55E33AB4" w:rsidR="001C4915" w:rsidRPr="001C4915" w:rsidRDefault="0062241F" w:rsidP="001C491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Principales funciones era la comunicación diaria con el cliente, diseño de soluciones y estructura </w:t>
      </w:r>
      <w:r w:rsidR="001C4915">
        <w:rPr>
          <w:rFonts w:ascii="Arial" w:hAnsi="Arial" w:cs="Arial"/>
          <w:sz w:val="22"/>
          <w:szCs w:val="22"/>
        </w:rPr>
        <w:t xml:space="preserve">y entidades, colaborando mano a mano con el equipo de </w:t>
      </w:r>
      <w:proofErr w:type="spellStart"/>
      <w:r w:rsidR="001C4915">
        <w:rPr>
          <w:rFonts w:ascii="Arial" w:hAnsi="Arial" w:cs="Arial"/>
          <w:sz w:val="22"/>
          <w:szCs w:val="22"/>
        </w:rPr>
        <w:t>front</w:t>
      </w:r>
      <w:proofErr w:type="spellEnd"/>
      <w:r w:rsidR="001C491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4915">
        <w:rPr>
          <w:rFonts w:ascii="Arial" w:hAnsi="Arial" w:cs="Arial"/>
          <w:sz w:val="22"/>
          <w:szCs w:val="22"/>
        </w:rPr>
        <w:t>end</w:t>
      </w:r>
      <w:proofErr w:type="spellEnd"/>
      <w:r w:rsidR="001C4915">
        <w:rPr>
          <w:rFonts w:ascii="Arial" w:hAnsi="Arial" w:cs="Arial"/>
          <w:sz w:val="22"/>
          <w:szCs w:val="22"/>
        </w:rPr>
        <w:t>.</w:t>
      </w:r>
    </w:p>
    <w:p w14:paraId="202E7C8F" w14:textId="726C01AD" w:rsidR="001C4915" w:rsidRPr="00C138BB" w:rsidRDefault="001C4915" w:rsidP="001C491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Hexad</w:t>
      </w:r>
      <w:proofErr w:type="spellEnd"/>
      <w:r w:rsidRPr="00D806FD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2020 - Actualmente</w:t>
      </w:r>
      <w:r w:rsidRPr="00C138BB">
        <w:rPr>
          <w:rFonts w:ascii="Arial" w:hAnsi="Arial" w:cs="Arial"/>
          <w:sz w:val="22"/>
          <w:szCs w:val="22"/>
        </w:rPr>
        <w:t>.</w:t>
      </w:r>
    </w:p>
    <w:p w14:paraId="326D3538" w14:textId="241DFA6A" w:rsidR="001C4915" w:rsidRDefault="001C4915" w:rsidP="001C491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sz w:val="22"/>
          <w:szCs w:val="22"/>
        </w:rPr>
        <w:t xml:space="preserve">Funciones: </w:t>
      </w:r>
      <w:r>
        <w:rPr>
          <w:rFonts w:ascii="Arial" w:hAnsi="Arial" w:cs="Arial"/>
          <w:sz w:val="22"/>
          <w:szCs w:val="22"/>
        </w:rPr>
        <w:t xml:space="preserve">Desarrollo de aplicaciones de servidor </w:t>
      </w:r>
      <w:proofErr w:type="spellStart"/>
      <w:r>
        <w:rPr>
          <w:rFonts w:ascii="Arial" w:hAnsi="Arial" w:cs="Arial"/>
          <w:sz w:val="22"/>
          <w:szCs w:val="22"/>
        </w:rPr>
        <w:t>Backend</w:t>
      </w:r>
      <w:proofErr w:type="spellEnd"/>
      <w:r>
        <w:rPr>
          <w:rFonts w:ascii="Arial" w:hAnsi="Arial" w:cs="Arial"/>
          <w:sz w:val="22"/>
          <w:szCs w:val="22"/>
        </w:rPr>
        <w:t xml:space="preserve"> con tecnologías de Java, Spring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hibernate</w:t>
      </w:r>
      <w:proofErr w:type="spellEnd"/>
    </w:p>
    <w:p w14:paraId="75B84D24" w14:textId="4F737AC9" w:rsidR="001C4915" w:rsidRPr="001C4915" w:rsidRDefault="007503B4" w:rsidP="001C491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Desarrollo de aplicaciones de Microservicios con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y Spring para tecnologías back-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y bases de datos de </w:t>
      </w:r>
      <w:proofErr w:type="spellStart"/>
      <w:r>
        <w:rPr>
          <w:rFonts w:ascii="Arial" w:hAnsi="Arial" w:cs="Arial"/>
          <w:sz w:val="22"/>
          <w:szCs w:val="22"/>
        </w:rPr>
        <w:t>big</w:t>
      </w:r>
      <w:proofErr w:type="spellEnd"/>
      <w:r>
        <w:rPr>
          <w:rFonts w:ascii="Arial" w:hAnsi="Arial" w:cs="Arial"/>
          <w:sz w:val="22"/>
          <w:szCs w:val="22"/>
        </w:rPr>
        <w:t xml:space="preserve"> data como MongoDB</w:t>
      </w:r>
      <w:r w:rsidR="00C47142">
        <w:rPr>
          <w:rFonts w:ascii="Arial" w:hAnsi="Arial" w:cs="Arial"/>
          <w:sz w:val="22"/>
          <w:szCs w:val="22"/>
        </w:rPr>
        <w:t>.</w:t>
      </w:r>
    </w:p>
    <w:p w14:paraId="676F8D7D" w14:textId="65517B70" w:rsidR="005A36D4" w:rsidRPr="00D806FD" w:rsidRDefault="005A36D4" w:rsidP="0061189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D80E8E1" w14:textId="77777777" w:rsidR="00CC047A" w:rsidRDefault="00CC047A" w:rsidP="00C75460">
      <w:pPr>
        <w:tabs>
          <w:tab w:val="left" w:pos="900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572D995" w14:textId="77777777" w:rsidR="00110ADA" w:rsidRPr="00D806FD" w:rsidRDefault="00110ADA" w:rsidP="00C75460">
      <w:pPr>
        <w:tabs>
          <w:tab w:val="left" w:pos="900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11D46F" w14:textId="77777777" w:rsidR="009C48A5" w:rsidRPr="00D806FD" w:rsidRDefault="00A6575A" w:rsidP="00110ADA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</w:rPr>
      </w:pPr>
      <w:r w:rsidRPr="00D806FD">
        <w:rPr>
          <w:rFonts w:ascii="Arial" w:hAnsi="Arial" w:cs="Arial"/>
          <w:b/>
        </w:rPr>
        <w:t>EXPERIENCIA DOCENTE</w:t>
      </w:r>
    </w:p>
    <w:p w14:paraId="310FA614" w14:textId="77777777" w:rsidR="00110ADA" w:rsidRPr="00110ADA" w:rsidRDefault="00110ADA" w:rsidP="00110ADA">
      <w:pPr>
        <w:ind w:left="284"/>
        <w:jc w:val="both"/>
        <w:rPr>
          <w:rFonts w:ascii="Arial" w:hAnsi="Arial" w:cs="Arial"/>
          <w:sz w:val="22"/>
          <w:szCs w:val="22"/>
        </w:rPr>
      </w:pPr>
      <w:bookmarkStart w:id="0" w:name="OLE_LINK1"/>
      <w:bookmarkStart w:id="1" w:name="OLE_LINK2"/>
    </w:p>
    <w:p w14:paraId="58279647" w14:textId="100AAED6" w:rsidR="00020684" w:rsidRPr="00E33E65" w:rsidRDefault="00C47142" w:rsidP="00E33E65">
      <w:pPr>
        <w:numPr>
          <w:ilvl w:val="0"/>
          <w:numId w:val="6"/>
        </w:numPr>
        <w:spacing w:before="240" w:line="360" w:lineRule="auto"/>
        <w:ind w:left="284" w:hanging="284"/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  <w:r>
        <w:rPr>
          <w:rFonts w:ascii="Arial" w:hAnsi="Arial" w:cs="Arial"/>
          <w:b/>
          <w:sz w:val="22"/>
          <w:szCs w:val="22"/>
        </w:rPr>
        <w:t xml:space="preserve">Formador en </w:t>
      </w:r>
      <w:proofErr w:type="spellStart"/>
      <w:r>
        <w:rPr>
          <w:rFonts w:ascii="Arial" w:hAnsi="Arial" w:cs="Arial"/>
          <w:b/>
          <w:sz w:val="22"/>
          <w:szCs w:val="22"/>
        </w:rPr>
        <w:t>Hexad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 xml:space="preserve">Formación a nuevos empleados (Especialmente a juniors que entraban de </w:t>
      </w:r>
      <w:proofErr w:type="spellStart"/>
      <w:r>
        <w:rPr>
          <w:rFonts w:ascii="Arial" w:hAnsi="Arial" w:cs="Arial"/>
          <w:bCs/>
          <w:sz w:val="22"/>
          <w:szCs w:val="22"/>
        </w:rPr>
        <w:t>bootcam</w:t>
      </w:r>
      <w:r w:rsidR="00E33E65">
        <w:rPr>
          <w:rFonts w:ascii="Arial" w:hAnsi="Arial" w:cs="Arial"/>
          <w:bCs/>
          <w:sz w:val="22"/>
          <w:szCs w:val="22"/>
        </w:rPr>
        <w:t>ps</w:t>
      </w:r>
      <w:proofErr w:type="spellEnd"/>
      <w:r w:rsidR="00E33E65">
        <w:rPr>
          <w:rFonts w:ascii="Arial" w:hAnsi="Arial" w:cs="Arial"/>
          <w:bCs/>
          <w:sz w:val="22"/>
          <w:szCs w:val="22"/>
        </w:rPr>
        <w:t xml:space="preserve">) </w:t>
      </w:r>
      <w:proofErr w:type="spellStart"/>
      <w:r w:rsidR="00E33E65">
        <w:rPr>
          <w:rFonts w:ascii="Arial" w:hAnsi="Arial" w:cs="Arial"/>
          <w:bCs/>
          <w:sz w:val="22"/>
          <w:szCs w:val="22"/>
        </w:rPr>
        <w:t>formandolos</w:t>
      </w:r>
      <w:proofErr w:type="spellEnd"/>
      <w:r w:rsidR="00E33E65">
        <w:rPr>
          <w:rFonts w:ascii="Arial" w:hAnsi="Arial" w:cs="Arial"/>
          <w:bCs/>
          <w:sz w:val="22"/>
          <w:szCs w:val="22"/>
        </w:rPr>
        <w:t xml:space="preserve"> en tecnologías de </w:t>
      </w:r>
      <w:proofErr w:type="spellStart"/>
      <w:r w:rsidR="00E33E65">
        <w:rPr>
          <w:rFonts w:ascii="Arial" w:hAnsi="Arial" w:cs="Arial"/>
          <w:bCs/>
          <w:sz w:val="22"/>
          <w:szCs w:val="22"/>
        </w:rPr>
        <w:t>backend</w:t>
      </w:r>
      <w:proofErr w:type="spellEnd"/>
      <w:r w:rsidR="00E33E65">
        <w:rPr>
          <w:rFonts w:ascii="Arial" w:hAnsi="Arial" w:cs="Arial"/>
          <w:bCs/>
          <w:sz w:val="22"/>
          <w:szCs w:val="22"/>
        </w:rPr>
        <w:t xml:space="preserve"> con Spring y </w:t>
      </w:r>
      <w:r w:rsidR="00E33E65">
        <w:rPr>
          <w:rFonts w:ascii="Arial" w:hAnsi="Arial" w:cs="Arial"/>
          <w:bCs/>
          <w:sz w:val="22"/>
          <w:szCs w:val="22"/>
        </w:rPr>
        <w:lastRenderedPageBreak/>
        <w:t>Java/</w:t>
      </w:r>
      <w:proofErr w:type="spellStart"/>
      <w:r w:rsidR="00E33E65">
        <w:rPr>
          <w:rFonts w:ascii="Arial" w:hAnsi="Arial" w:cs="Arial"/>
          <w:bCs/>
          <w:sz w:val="22"/>
          <w:szCs w:val="22"/>
        </w:rPr>
        <w:t>Kotlin</w:t>
      </w:r>
      <w:proofErr w:type="spellEnd"/>
      <w:r w:rsidR="00E33E65">
        <w:rPr>
          <w:rFonts w:ascii="Arial" w:hAnsi="Arial" w:cs="Arial"/>
          <w:bCs/>
          <w:sz w:val="22"/>
          <w:szCs w:val="22"/>
        </w:rPr>
        <w:t xml:space="preserve">, dándoles las herramientas necesarias para poder trabajar activamente como </w:t>
      </w:r>
      <w:proofErr w:type="spellStart"/>
      <w:r w:rsidR="00E33E65">
        <w:rPr>
          <w:rFonts w:ascii="Arial" w:hAnsi="Arial" w:cs="Arial"/>
          <w:bCs/>
          <w:sz w:val="22"/>
          <w:szCs w:val="22"/>
        </w:rPr>
        <w:t>Backends</w:t>
      </w:r>
      <w:proofErr w:type="spellEnd"/>
      <w:r w:rsidR="00E33E65">
        <w:rPr>
          <w:rFonts w:ascii="Arial" w:hAnsi="Arial" w:cs="Arial"/>
          <w:bCs/>
          <w:sz w:val="22"/>
          <w:szCs w:val="22"/>
        </w:rPr>
        <w:t xml:space="preserve"> en proyectos de forma independiente.</w:t>
      </w:r>
      <w:bookmarkEnd w:id="0"/>
      <w:bookmarkEnd w:id="1"/>
    </w:p>
    <w:p w14:paraId="6E804D38" w14:textId="77777777" w:rsidR="00E33E65" w:rsidRPr="00E33E65" w:rsidRDefault="00E33E65" w:rsidP="00E33E65">
      <w:pPr>
        <w:spacing w:before="240" w:line="360" w:lineRule="auto"/>
        <w:ind w:left="284"/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</w:p>
    <w:p w14:paraId="01BCF98A" w14:textId="77777777" w:rsidR="00A14A3E" w:rsidRPr="00D806FD" w:rsidRDefault="00302F50" w:rsidP="00110ADA">
      <w:pPr>
        <w:pBdr>
          <w:bottom w:val="single" w:sz="6" w:space="1" w:color="auto"/>
        </w:pBdr>
        <w:spacing w:after="120" w:line="360" w:lineRule="auto"/>
        <w:jc w:val="both"/>
        <w:rPr>
          <w:rFonts w:ascii="Arial" w:hAnsi="Arial" w:cs="Arial"/>
          <w:b/>
        </w:rPr>
      </w:pPr>
      <w:r w:rsidRPr="00D806FD">
        <w:rPr>
          <w:rFonts w:ascii="Arial" w:hAnsi="Arial" w:cs="Arial"/>
          <w:b/>
        </w:rPr>
        <w:t>INFORMÁTICA</w:t>
      </w:r>
    </w:p>
    <w:p w14:paraId="49BDCB25" w14:textId="77777777" w:rsidR="00110ADA" w:rsidRPr="00110ADA" w:rsidRDefault="00110ADA" w:rsidP="00110ADA">
      <w:pPr>
        <w:pStyle w:val="Prrafodelista"/>
        <w:suppressAutoHyphens/>
        <w:ind w:left="284"/>
        <w:contextualSpacing/>
        <w:jc w:val="both"/>
        <w:rPr>
          <w:rFonts w:ascii="Arial" w:hAnsi="Arial" w:cs="Arial"/>
          <w:sz w:val="22"/>
          <w:szCs w:val="22"/>
        </w:rPr>
      </w:pPr>
    </w:p>
    <w:p w14:paraId="11272423" w14:textId="15299F66" w:rsidR="00A70387" w:rsidRPr="00D806FD" w:rsidRDefault="00A70387" w:rsidP="00110ADA">
      <w:pPr>
        <w:pStyle w:val="Prrafodelista"/>
        <w:numPr>
          <w:ilvl w:val="0"/>
          <w:numId w:val="8"/>
        </w:numPr>
        <w:suppressAutoHyphens/>
        <w:spacing w:after="120" w:line="360" w:lineRule="auto"/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D806FD">
        <w:rPr>
          <w:rFonts w:ascii="Arial" w:hAnsi="Arial" w:cs="Arial"/>
          <w:b/>
          <w:sz w:val="22"/>
          <w:szCs w:val="22"/>
        </w:rPr>
        <w:t xml:space="preserve">Ofimática Básica: </w:t>
      </w:r>
      <w:r w:rsidRPr="00D806FD">
        <w:rPr>
          <w:rFonts w:ascii="Arial" w:hAnsi="Arial" w:cs="Arial"/>
          <w:sz w:val="22"/>
          <w:szCs w:val="22"/>
        </w:rPr>
        <w:t xml:space="preserve">Windows, </w:t>
      </w:r>
      <w:r w:rsidR="00E33E65">
        <w:rPr>
          <w:rFonts w:ascii="Arial" w:hAnsi="Arial" w:cs="Arial"/>
          <w:sz w:val="22"/>
          <w:szCs w:val="22"/>
        </w:rPr>
        <w:t xml:space="preserve">Linux, MacOS, </w:t>
      </w:r>
      <w:r w:rsidRPr="00D806FD">
        <w:rPr>
          <w:rFonts w:ascii="Arial" w:hAnsi="Arial" w:cs="Arial"/>
          <w:sz w:val="22"/>
          <w:szCs w:val="22"/>
        </w:rPr>
        <w:t xml:space="preserve">Word, Excel, Access, </w:t>
      </w:r>
      <w:r w:rsidR="00803649">
        <w:rPr>
          <w:rFonts w:ascii="Arial" w:hAnsi="Arial" w:cs="Arial"/>
          <w:sz w:val="22"/>
          <w:szCs w:val="22"/>
        </w:rPr>
        <w:t>+</w:t>
      </w:r>
      <w:r w:rsidRPr="00D806FD">
        <w:rPr>
          <w:rFonts w:ascii="Arial" w:hAnsi="Arial" w:cs="Arial"/>
          <w:sz w:val="22"/>
          <w:szCs w:val="22"/>
        </w:rPr>
        <w:t>150 horas.</w:t>
      </w:r>
    </w:p>
    <w:p w14:paraId="25A20717" w14:textId="55D64276" w:rsidR="00A70387" w:rsidRDefault="00E33E65" w:rsidP="00110ADA">
      <w:pPr>
        <w:pStyle w:val="Prrafodelista"/>
        <w:numPr>
          <w:ilvl w:val="0"/>
          <w:numId w:val="8"/>
        </w:numPr>
        <w:suppressAutoHyphens/>
        <w:spacing w:after="120" w:line="360" w:lineRule="auto"/>
        <w:ind w:left="284" w:hanging="284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Herramientas de desarrollo</w:t>
      </w:r>
      <w:r w:rsidRPr="00E33E65">
        <w:rPr>
          <w:rFonts w:ascii="Arial" w:hAnsi="Arial" w:cs="Arial"/>
          <w:bCs/>
          <w:sz w:val="22"/>
          <w:szCs w:val="22"/>
        </w:rPr>
        <w:t xml:space="preserve">:  Git, IntelliJ, </w:t>
      </w:r>
      <w:r w:rsidR="00866705">
        <w:rPr>
          <w:rFonts w:ascii="Arial" w:hAnsi="Arial" w:cs="Arial"/>
          <w:bCs/>
          <w:sz w:val="22"/>
          <w:szCs w:val="22"/>
        </w:rPr>
        <w:t xml:space="preserve">NetBeans, Eclipse, </w:t>
      </w:r>
      <w:proofErr w:type="spellStart"/>
      <w:r w:rsidR="00866705">
        <w:rPr>
          <w:rFonts w:ascii="Arial" w:hAnsi="Arial" w:cs="Arial"/>
          <w:bCs/>
          <w:sz w:val="22"/>
          <w:szCs w:val="22"/>
        </w:rPr>
        <w:t>bitBucket</w:t>
      </w:r>
      <w:proofErr w:type="spellEnd"/>
      <w:r w:rsidR="00866705">
        <w:rPr>
          <w:rFonts w:ascii="Arial" w:hAnsi="Arial" w:cs="Arial"/>
          <w:bCs/>
          <w:sz w:val="22"/>
          <w:szCs w:val="22"/>
        </w:rPr>
        <w:t xml:space="preserve">, GitHub, Git </w:t>
      </w:r>
      <w:proofErr w:type="spellStart"/>
      <w:r w:rsidR="00866705">
        <w:rPr>
          <w:rFonts w:ascii="Arial" w:hAnsi="Arial" w:cs="Arial"/>
          <w:bCs/>
          <w:sz w:val="22"/>
          <w:szCs w:val="22"/>
        </w:rPr>
        <w:t>lab</w:t>
      </w:r>
      <w:proofErr w:type="spellEnd"/>
      <w:r w:rsidR="00866705">
        <w:rPr>
          <w:rFonts w:ascii="Arial" w:hAnsi="Arial" w:cs="Arial"/>
          <w:bCs/>
          <w:sz w:val="22"/>
          <w:szCs w:val="22"/>
        </w:rPr>
        <w:t xml:space="preserve">, </w:t>
      </w:r>
      <w:r w:rsidR="00246F62">
        <w:rPr>
          <w:rFonts w:ascii="Arial" w:hAnsi="Arial" w:cs="Arial"/>
          <w:bCs/>
          <w:sz w:val="22"/>
          <w:szCs w:val="22"/>
        </w:rPr>
        <w:t>Jira, CSV</w:t>
      </w:r>
    </w:p>
    <w:p w14:paraId="525D0028" w14:textId="7707865F" w:rsidR="00D622C4" w:rsidRDefault="00D622C4" w:rsidP="00110ADA">
      <w:pPr>
        <w:pStyle w:val="Prrafodelista"/>
        <w:numPr>
          <w:ilvl w:val="0"/>
          <w:numId w:val="8"/>
        </w:numPr>
        <w:suppressAutoHyphens/>
        <w:spacing w:after="120" w:line="360" w:lineRule="auto"/>
        <w:ind w:left="284" w:hanging="284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Bases de datos</w:t>
      </w:r>
      <w:r w:rsidRPr="00D622C4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MongoDB, MySQL, Neo4J, </w:t>
      </w:r>
      <w:r w:rsidR="00BC32B6">
        <w:rPr>
          <w:rFonts w:ascii="Arial" w:hAnsi="Arial" w:cs="Arial"/>
          <w:bCs/>
          <w:sz w:val="22"/>
          <w:szCs w:val="22"/>
        </w:rPr>
        <w:t xml:space="preserve">SQL, Oracle </w:t>
      </w:r>
      <w:proofErr w:type="spellStart"/>
      <w:r w:rsidR="00BC32B6">
        <w:rPr>
          <w:rFonts w:ascii="Arial" w:hAnsi="Arial" w:cs="Arial"/>
          <w:bCs/>
          <w:sz w:val="22"/>
          <w:szCs w:val="22"/>
        </w:rPr>
        <w:t>database</w:t>
      </w:r>
      <w:proofErr w:type="spellEnd"/>
      <w:r w:rsidR="00BC32B6">
        <w:rPr>
          <w:rFonts w:ascii="Arial" w:hAnsi="Arial" w:cs="Arial"/>
          <w:bCs/>
          <w:sz w:val="22"/>
          <w:szCs w:val="22"/>
        </w:rPr>
        <w:t>, H2</w:t>
      </w:r>
    </w:p>
    <w:p w14:paraId="665FE980" w14:textId="50F010B5" w:rsidR="00A70387" w:rsidRDefault="00BC32B6" w:rsidP="00D4747F">
      <w:pPr>
        <w:pStyle w:val="Prrafodelista"/>
        <w:numPr>
          <w:ilvl w:val="0"/>
          <w:numId w:val="8"/>
        </w:numPr>
        <w:suppressAutoHyphens/>
        <w:spacing w:after="120" w:line="360" w:lineRule="auto"/>
        <w:ind w:left="284" w:hanging="284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Herramientas de DevOps</w:t>
      </w:r>
      <w:r w:rsidRPr="00BC32B6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4747F">
        <w:rPr>
          <w:rFonts w:ascii="Arial" w:hAnsi="Arial" w:cs="Arial"/>
          <w:bCs/>
          <w:sz w:val="22"/>
          <w:szCs w:val="22"/>
        </w:rPr>
        <w:t>Kubernetes</w:t>
      </w:r>
      <w:proofErr w:type="spellEnd"/>
      <w:r w:rsidR="00D4747F">
        <w:rPr>
          <w:rFonts w:ascii="Arial" w:hAnsi="Arial" w:cs="Arial"/>
          <w:bCs/>
          <w:sz w:val="22"/>
          <w:szCs w:val="22"/>
        </w:rPr>
        <w:t xml:space="preserve">, Docker, concurse </w:t>
      </w:r>
    </w:p>
    <w:p w14:paraId="36CAD376" w14:textId="77777777" w:rsidR="00750EE8" w:rsidRPr="00750EE8" w:rsidRDefault="00750EE8" w:rsidP="00750EE8">
      <w:pPr>
        <w:pStyle w:val="Prrafodelista"/>
        <w:spacing w:before="240" w:line="360" w:lineRule="auto"/>
        <w:ind w:left="360"/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</w:p>
    <w:p w14:paraId="1E1F1855" w14:textId="25869405" w:rsidR="00750EE8" w:rsidRPr="00750EE8" w:rsidRDefault="00750EE8" w:rsidP="00750EE8">
      <w:pPr>
        <w:pBdr>
          <w:bottom w:val="single" w:sz="6" w:space="1" w:color="auto"/>
        </w:pBdr>
        <w:spacing w:after="12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IDIOMAS</w:t>
      </w:r>
    </w:p>
    <w:p w14:paraId="1013C21C" w14:textId="77777777" w:rsidR="00750EE8" w:rsidRDefault="00750EE8" w:rsidP="00750EE8">
      <w:pPr>
        <w:suppressAutoHyphens/>
        <w:spacing w:after="12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</w:p>
    <w:p w14:paraId="05FA8458" w14:textId="4A3E6E77" w:rsidR="00750EE8" w:rsidRPr="00750EE8" w:rsidRDefault="00750EE8" w:rsidP="00750EE8">
      <w:pPr>
        <w:suppressAutoHyphens/>
        <w:spacing w:after="120" w:line="360" w:lineRule="auto"/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Castellano, catalán e inglés. </w:t>
      </w:r>
    </w:p>
    <w:sectPr w:rsidR="00750EE8" w:rsidRPr="00750EE8" w:rsidSect="00FF4D01">
      <w:footerReference w:type="even" r:id="rId12"/>
      <w:footerReference w:type="default" r:id="rId13"/>
      <w:pgSz w:w="11906" w:h="16838"/>
      <w:pgMar w:top="1021" w:right="1701" w:bottom="340" w:left="1701" w:header="709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F827" w14:textId="77777777" w:rsidR="00470A21" w:rsidRDefault="00470A21">
      <w:r>
        <w:separator/>
      </w:r>
    </w:p>
  </w:endnote>
  <w:endnote w:type="continuationSeparator" w:id="0">
    <w:p w14:paraId="78313BD4" w14:textId="77777777" w:rsidR="00470A21" w:rsidRDefault="0047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66368" w14:textId="77777777" w:rsidR="007C5817" w:rsidRDefault="007C5817" w:rsidP="006D04BA">
    <w:pPr>
      <w:pStyle w:val="Encabezado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D2031CB" w14:textId="77777777" w:rsidR="007C5817" w:rsidRDefault="007C5817" w:rsidP="006D04BA">
    <w:pPr>
      <w:pStyle w:val="Encabezado"/>
      <w:ind w:right="360"/>
    </w:pPr>
  </w:p>
  <w:p w14:paraId="07232E9D" w14:textId="77777777" w:rsidR="007C5817" w:rsidRDefault="007C58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21B6" w14:textId="77777777" w:rsidR="007C5817" w:rsidRDefault="007C581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244C">
      <w:rPr>
        <w:noProof/>
      </w:rPr>
      <w:t>3</w:t>
    </w:r>
    <w:r>
      <w:fldChar w:fldCharType="end"/>
    </w:r>
  </w:p>
  <w:p w14:paraId="50231191" w14:textId="77777777" w:rsidR="007C5817" w:rsidRDefault="007C5817">
    <w:pPr>
      <w:pStyle w:val="Piedepgina"/>
    </w:pPr>
  </w:p>
  <w:p w14:paraId="6C65C855" w14:textId="77777777" w:rsidR="007C5817" w:rsidRDefault="007C58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A08B" w14:textId="77777777" w:rsidR="00470A21" w:rsidRDefault="00470A21">
      <w:r>
        <w:separator/>
      </w:r>
    </w:p>
  </w:footnote>
  <w:footnote w:type="continuationSeparator" w:id="0">
    <w:p w14:paraId="6ADA30AD" w14:textId="77777777" w:rsidR="00470A21" w:rsidRDefault="0047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1F"/>
      </v:shape>
    </w:pict>
  </w:numPicBullet>
  <w:numPicBullet w:numPicBulletId="1">
    <w:pict>
      <v:shape id="_x0000_i1079" type="#_x0000_t75" style="width:9pt;height:9pt" o:bullet="t">
        <v:imagedata r:id="rId2" o:title="j0115844"/>
      </v:shape>
    </w:pict>
  </w:numPicBullet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  <w:lang w:val="es-ES"/>
      </w:rPr>
    </w:lvl>
  </w:abstractNum>
  <w:abstractNum w:abstractNumId="1" w15:restartNumberingAfterBreak="0">
    <w:nsid w:val="06064931"/>
    <w:multiLevelType w:val="hybridMultilevel"/>
    <w:tmpl w:val="BE323C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E2E32"/>
    <w:multiLevelType w:val="hybridMultilevel"/>
    <w:tmpl w:val="43C6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6BBB4">
      <w:start w:val="200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81ECF"/>
    <w:multiLevelType w:val="hybridMultilevel"/>
    <w:tmpl w:val="233CF7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447EF"/>
    <w:multiLevelType w:val="hybridMultilevel"/>
    <w:tmpl w:val="A1DAB8B2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C6EF6"/>
    <w:multiLevelType w:val="hybridMultilevel"/>
    <w:tmpl w:val="FDF089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C96BBB4">
      <w:start w:val="200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A15706"/>
    <w:multiLevelType w:val="hybridMultilevel"/>
    <w:tmpl w:val="7E4CC3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305CE"/>
    <w:multiLevelType w:val="hybridMultilevel"/>
    <w:tmpl w:val="9D3EFA02"/>
    <w:lvl w:ilvl="0" w:tplc="2C96BBB4">
      <w:start w:val="200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CC5E62"/>
    <w:multiLevelType w:val="hybridMultilevel"/>
    <w:tmpl w:val="EB468E88"/>
    <w:lvl w:ilvl="0" w:tplc="6800450E">
      <w:start w:val="1"/>
      <w:numFmt w:val="bullet"/>
      <w:pStyle w:val="DefaultParagraphFontChar1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  <w:lang w:val="es-ES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A5919"/>
    <w:multiLevelType w:val="hybridMultilevel"/>
    <w:tmpl w:val="DBD8A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D6FA4"/>
    <w:multiLevelType w:val="hybridMultilevel"/>
    <w:tmpl w:val="54E413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DB4F8A"/>
    <w:multiLevelType w:val="hybridMultilevel"/>
    <w:tmpl w:val="0A329A0A"/>
    <w:lvl w:ilvl="0" w:tplc="2C96BBB4">
      <w:start w:val="2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125B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tabs>
          <w:tab w:val="num" w:pos="6337"/>
        </w:tabs>
        <w:ind w:left="4537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5977"/>
        </w:tabs>
        <w:ind w:left="4537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5257"/>
        </w:tabs>
        <w:ind w:left="5257" w:hanging="432"/>
      </w:pPr>
    </w:lvl>
    <w:lvl w:ilvl="3">
      <w:start w:val="1"/>
      <w:numFmt w:val="lowerRoman"/>
      <w:lvlText w:val="(%4)"/>
      <w:lvlJc w:val="right"/>
      <w:pPr>
        <w:tabs>
          <w:tab w:val="num" w:pos="5401"/>
        </w:tabs>
        <w:ind w:left="5401" w:hanging="144"/>
      </w:pPr>
    </w:lvl>
    <w:lvl w:ilvl="4">
      <w:start w:val="1"/>
      <w:numFmt w:val="decimal"/>
      <w:lvlText w:val="%5)"/>
      <w:lvlJc w:val="left"/>
      <w:pPr>
        <w:tabs>
          <w:tab w:val="num" w:pos="5545"/>
        </w:tabs>
        <w:ind w:left="5545" w:hanging="432"/>
      </w:pPr>
    </w:lvl>
    <w:lvl w:ilvl="5">
      <w:start w:val="1"/>
      <w:numFmt w:val="lowerLetter"/>
      <w:lvlText w:val="%6)"/>
      <w:lvlJc w:val="left"/>
      <w:pPr>
        <w:tabs>
          <w:tab w:val="num" w:pos="5689"/>
        </w:tabs>
        <w:ind w:left="5689" w:hanging="432"/>
      </w:pPr>
    </w:lvl>
    <w:lvl w:ilvl="6">
      <w:start w:val="1"/>
      <w:numFmt w:val="lowerRoman"/>
      <w:lvlText w:val="%7)"/>
      <w:lvlJc w:val="right"/>
      <w:pPr>
        <w:tabs>
          <w:tab w:val="num" w:pos="5833"/>
        </w:tabs>
        <w:ind w:left="5833" w:hanging="288"/>
      </w:pPr>
    </w:lvl>
    <w:lvl w:ilvl="7">
      <w:start w:val="1"/>
      <w:numFmt w:val="lowerLetter"/>
      <w:lvlText w:val="%8."/>
      <w:lvlJc w:val="left"/>
      <w:pPr>
        <w:tabs>
          <w:tab w:val="num" w:pos="5977"/>
        </w:tabs>
        <w:ind w:left="5977" w:hanging="432"/>
      </w:pPr>
    </w:lvl>
    <w:lvl w:ilvl="8">
      <w:start w:val="1"/>
      <w:numFmt w:val="lowerRoman"/>
      <w:lvlText w:val="%9."/>
      <w:lvlJc w:val="right"/>
      <w:pPr>
        <w:tabs>
          <w:tab w:val="num" w:pos="6121"/>
        </w:tabs>
        <w:ind w:left="6121" w:hanging="144"/>
      </w:pPr>
    </w:lvl>
  </w:abstractNum>
  <w:num w:numId="1" w16cid:durableId="438374582">
    <w:abstractNumId w:val="12"/>
  </w:num>
  <w:num w:numId="2" w16cid:durableId="891884401">
    <w:abstractNumId w:val="4"/>
  </w:num>
  <w:num w:numId="3" w16cid:durableId="1775320912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3045239">
    <w:abstractNumId w:val="9"/>
  </w:num>
  <w:num w:numId="5" w16cid:durableId="1250386328">
    <w:abstractNumId w:val="1"/>
  </w:num>
  <w:num w:numId="6" w16cid:durableId="1368987080">
    <w:abstractNumId w:val="5"/>
  </w:num>
  <w:num w:numId="7" w16cid:durableId="745567194">
    <w:abstractNumId w:val="11"/>
  </w:num>
  <w:num w:numId="8" w16cid:durableId="853958438">
    <w:abstractNumId w:val="10"/>
  </w:num>
  <w:num w:numId="9" w16cid:durableId="1039433050">
    <w:abstractNumId w:val="6"/>
  </w:num>
  <w:num w:numId="10" w16cid:durableId="1589651566">
    <w:abstractNumId w:val="3"/>
  </w:num>
  <w:num w:numId="11" w16cid:durableId="799106935">
    <w:abstractNumId w:val="0"/>
  </w:num>
  <w:num w:numId="12" w16cid:durableId="1859462183">
    <w:abstractNumId w:val="2"/>
  </w:num>
  <w:num w:numId="13" w16cid:durableId="177432309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29"/>
    <w:rsid w:val="000149B7"/>
    <w:rsid w:val="00020684"/>
    <w:rsid w:val="00051D4B"/>
    <w:rsid w:val="00052CA5"/>
    <w:rsid w:val="00057D28"/>
    <w:rsid w:val="000600CA"/>
    <w:rsid w:val="00061E79"/>
    <w:rsid w:val="000671E7"/>
    <w:rsid w:val="00067829"/>
    <w:rsid w:val="000757AF"/>
    <w:rsid w:val="00096187"/>
    <w:rsid w:val="000A7810"/>
    <w:rsid w:val="000B4422"/>
    <w:rsid w:val="000B472E"/>
    <w:rsid w:val="000C689B"/>
    <w:rsid w:val="000C7E7B"/>
    <w:rsid w:val="000E19C7"/>
    <w:rsid w:val="000E7C4F"/>
    <w:rsid w:val="000F278A"/>
    <w:rsid w:val="000F28D1"/>
    <w:rsid w:val="00105642"/>
    <w:rsid w:val="00110ADA"/>
    <w:rsid w:val="00114196"/>
    <w:rsid w:val="00120A8B"/>
    <w:rsid w:val="00123556"/>
    <w:rsid w:val="00125D23"/>
    <w:rsid w:val="001366A6"/>
    <w:rsid w:val="00146675"/>
    <w:rsid w:val="001517FA"/>
    <w:rsid w:val="00153C15"/>
    <w:rsid w:val="00157CB9"/>
    <w:rsid w:val="00161771"/>
    <w:rsid w:val="00163FA4"/>
    <w:rsid w:val="00165F9D"/>
    <w:rsid w:val="0017475F"/>
    <w:rsid w:val="001753F5"/>
    <w:rsid w:val="001846BE"/>
    <w:rsid w:val="0019244C"/>
    <w:rsid w:val="0019355A"/>
    <w:rsid w:val="001979C7"/>
    <w:rsid w:val="001A6821"/>
    <w:rsid w:val="001B0C3C"/>
    <w:rsid w:val="001C06AA"/>
    <w:rsid w:val="001C09D6"/>
    <w:rsid w:val="001C4915"/>
    <w:rsid w:val="001C5507"/>
    <w:rsid w:val="001D3083"/>
    <w:rsid w:val="001D3A07"/>
    <w:rsid w:val="001D6B7C"/>
    <w:rsid w:val="001E0884"/>
    <w:rsid w:val="001F03E9"/>
    <w:rsid w:val="001F574F"/>
    <w:rsid w:val="002036DA"/>
    <w:rsid w:val="00212290"/>
    <w:rsid w:val="00212AC2"/>
    <w:rsid w:val="00214B92"/>
    <w:rsid w:val="00216C45"/>
    <w:rsid w:val="00220D35"/>
    <w:rsid w:val="002244C6"/>
    <w:rsid w:val="00226D03"/>
    <w:rsid w:val="0023397A"/>
    <w:rsid w:val="00234720"/>
    <w:rsid w:val="00235C40"/>
    <w:rsid w:val="00246F62"/>
    <w:rsid w:val="002522B5"/>
    <w:rsid w:val="00266A33"/>
    <w:rsid w:val="002847F6"/>
    <w:rsid w:val="00291637"/>
    <w:rsid w:val="0029260D"/>
    <w:rsid w:val="002A4EA1"/>
    <w:rsid w:val="002A7DC5"/>
    <w:rsid w:val="002C1262"/>
    <w:rsid w:val="002C4017"/>
    <w:rsid w:val="002E1768"/>
    <w:rsid w:val="002F0072"/>
    <w:rsid w:val="002F2330"/>
    <w:rsid w:val="002F2C30"/>
    <w:rsid w:val="002F312F"/>
    <w:rsid w:val="002F34F0"/>
    <w:rsid w:val="002F38DA"/>
    <w:rsid w:val="002F4267"/>
    <w:rsid w:val="002F48A0"/>
    <w:rsid w:val="00302F50"/>
    <w:rsid w:val="003041FD"/>
    <w:rsid w:val="00321114"/>
    <w:rsid w:val="00327BEC"/>
    <w:rsid w:val="00330E4A"/>
    <w:rsid w:val="00337EEF"/>
    <w:rsid w:val="003441CA"/>
    <w:rsid w:val="00347D58"/>
    <w:rsid w:val="00356A4A"/>
    <w:rsid w:val="00356EC0"/>
    <w:rsid w:val="00357618"/>
    <w:rsid w:val="003656DD"/>
    <w:rsid w:val="0036625C"/>
    <w:rsid w:val="00372C53"/>
    <w:rsid w:val="003777FB"/>
    <w:rsid w:val="003949AD"/>
    <w:rsid w:val="00396626"/>
    <w:rsid w:val="00397032"/>
    <w:rsid w:val="003B3C99"/>
    <w:rsid w:val="003B4E82"/>
    <w:rsid w:val="003C3C1E"/>
    <w:rsid w:val="003D3F2E"/>
    <w:rsid w:val="003D5F11"/>
    <w:rsid w:val="003D7C9E"/>
    <w:rsid w:val="003E41F1"/>
    <w:rsid w:val="003F305C"/>
    <w:rsid w:val="003F35FF"/>
    <w:rsid w:val="004103B4"/>
    <w:rsid w:val="00413027"/>
    <w:rsid w:val="00430F43"/>
    <w:rsid w:val="00445D2F"/>
    <w:rsid w:val="00470A21"/>
    <w:rsid w:val="00470E58"/>
    <w:rsid w:val="00472867"/>
    <w:rsid w:val="004820B1"/>
    <w:rsid w:val="004820EB"/>
    <w:rsid w:val="00486486"/>
    <w:rsid w:val="0049460E"/>
    <w:rsid w:val="004B141E"/>
    <w:rsid w:val="004B2609"/>
    <w:rsid w:val="004B51DF"/>
    <w:rsid w:val="004C62B1"/>
    <w:rsid w:val="004C641C"/>
    <w:rsid w:val="004D123C"/>
    <w:rsid w:val="004D37CF"/>
    <w:rsid w:val="004D39AC"/>
    <w:rsid w:val="004D44AC"/>
    <w:rsid w:val="004D46A7"/>
    <w:rsid w:val="004E19DA"/>
    <w:rsid w:val="004E26D9"/>
    <w:rsid w:val="004E5C0B"/>
    <w:rsid w:val="004E76D8"/>
    <w:rsid w:val="004F60FA"/>
    <w:rsid w:val="00515022"/>
    <w:rsid w:val="005313C1"/>
    <w:rsid w:val="00537803"/>
    <w:rsid w:val="00555374"/>
    <w:rsid w:val="0056200A"/>
    <w:rsid w:val="0057076E"/>
    <w:rsid w:val="00572848"/>
    <w:rsid w:val="00582028"/>
    <w:rsid w:val="00585BC4"/>
    <w:rsid w:val="00590266"/>
    <w:rsid w:val="00591435"/>
    <w:rsid w:val="005919FE"/>
    <w:rsid w:val="005A2375"/>
    <w:rsid w:val="005A36D4"/>
    <w:rsid w:val="005A65A2"/>
    <w:rsid w:val="005B1B20"/>
    <w:rsid w:val="005B2FF1"/>
    <w:rsid w:val="005B56E1"/>
    <w:rsid w:val="005C79E8"/>
    <w:rsid w:val="005D41C4"/>
    <w:rsid w:val="005D607D"/>
    <w:rsid w:val="005F2969"/>
    <w:rsid w:val="005F44ED"/>
    <w:rsid w:val="005F492E"/>
    <w:rsid w:val="005F59FE"/>
    <w:rsid w:val="005F6E9B"/>
    <w:rsid w:val="0061075F"/>
    <w:rsid w:val="00611899"/>
    <w:rsid w:val="006131CB"/>
    <w:rsid w:val="0062241F"/>
    <w:rsid w:val="00622C70"/>
    <w:rsid w:val="00626397"/>
    <w:rsid w:val="00626A20"/>
    <w:rsid w:val="00641B1A"/>
    <w:rsid w:val="006430BF"/>
    <w:rsid w:val="00656963"/>
    <w:rsid w:val="0066143F"/>
    <w:rsid w:val="00664EE8"/>
    <w:rsid w:val="00666A19"/>
    <w:rsid w:val="00680A7A"/>
    <w:rsid w:val="006A4D36"/>
    <w:rsid w:val="006B017A"/>
    <w:rsid w:val="006B2931"/>
    <w:rsid w:val="006C3AE1"/>
    <w:rsid w:val="006C4D2C"/>
    <w:rsid w:val="006C52C4"/>
    <w:rsid w:val="006D04BA"/>
    <w:rsid w:val="006D52CB"/>
    <w:rsid w:val="006E7150"/>
    <w:rsid w:val="006E7B85"/>
    <w:rsid w:val="006F4677"/>
    <w:rsid w:val="006F485E"/>
    <w:rsid w:val="006F6496"/>
    <w:rsid w:val="00734884"/>
    <w:rsid w:val="00736FE1"/>
    <w:rsid w:val="007503B4"/>
    <w:rsid w:val="00750EE8"/>
    <w:rsid w:val="00752C61"/>
    <w:rsid w:val="00752E9F"/>
    <w:rsid w:val="00760A3B"/>
    <w:rsid w:val="00772A73"/>
    <w:rsid w:val="0077377D"/>
    <w:rsid w:val="007A34C6"/>
    <w:rsid w:val="007A4862"/>
    <w:rsid w:val="007B060C"/>
    <w:rsid w:val="007B40CF"/>
    <w:rsid w:val="007C0378"/>
    <w:rsid w:val="007C5817"/>
    <w:rsid w:val="007E4E2E"/>
    <w:rsid w:val="007E6E85"/>
    <w:rsid w:val="007F0738"/>
    <w:rsid w:val="007F1934"/>
    <w:rsid w:val="007F26AA"/>
    <w:rsid w:val="00803649"/>
    <w:rsid w:val="00806BCD"/>
    <w:rsid w:val="00810FD2"/>
    <w:rsid w:val="00825D8B"/>
    <w:rsid w:val="00842C89"/>
    <w:rsid w:val="008539E1"/>
    <w:rsid w:val="00864A7A"/>
    <w:rsid w:val="00866705"/>
    <w:rsid w:val="00870DDA"/>
    <w:rsid w:val="0088069C"/>
    <w:rsid w:val="0088290C"/>
    <w:rsid w:val="008830F2"/>
    <w:rsid w:val="00884BE5"/>
    <w:rsid w:val="00891920"/>
    <w:rsid w:val="00897079"/>
    <w:rsid w:val="008B0C0D"/>
    <w:rsid w:val="008B3EBC"/>
    <w:rsid w:val="008F18E0"/>
    <w:rsid w:val="008F77BF"/>
    <w:rsid w:val="00910066"/>
    <w:rsid w:val="00915FE2"/>
    <w:rsid w:val="00926496"/>
    <w:rsid w:val="009279FD"/>
    <w:rsid w:val="00941A30"/>
    <w:rsid w:val="0095008E"/>
    <w:rsid w:val="0095061F"/>
    <w:rsid w:val="009578AF"/>
    <w:rsid w:val="009710F1"/>
    <w:rsid w:val="00983421"/>
    <w:rsid w:val="009869B0"/>
    <w:rsid w:val="009C48A5"/>
    <w:rsid w:val="009E5933"/>
    <w:rsid w:val="009E5B6E"/>
    <w:rsid w:val="009F1B9B"/>
    <w:rsid w:val="009F5290"/>
    <w:rsid w:val="00A013B5"/>
    <w:rsid w:val="00A0660B"/>
    <w:rsid w:val="00A14A3E"/>
    <w:rsid w:val="00A2473D"/>
    <w:rsid w:val="00A51575"/>
    <w:rsid w:val="00A5239B"/>
    <w:rsid w:val="00A6575A"/>
    <w:rsid w:val="00A70387"/>
    <w:rsid w:val="00A9506C"/>
    <w:rsid w:val="00AA08D0"/>
    <w:rsid w:val="00AB1711"/>
    <w:rsid w:val="00AB754D"/>
    <w:rsid w:val="00AC22BB"/>
    <w:rsid w:val="00AD050D"/>
    <w:rsid w:val="00AD3598"/>
    <w:rsid w:val="00AD5855"/>
    <w:rsid w:val="00AD5B3E"/>
    <w:rsid w:val="00AD63A3"/>
    <w:rsid w:val="00AE5DD4"/>
    <w:rsid w:val="00AF435C"/>
    <w:rsid w:val="00B00F48"/>
    <w:rsid w:val="00B0305D"/>
    <w:rsid w:val="00B10E96"/>
    <w:rsid w:val="00B22150"/>
    <w:rsid w:val="00B27C2C"/>
    <w:rsid w:val="00B40FA9"/>
    <w:rsid w:val="00B51725"/>
    <w:rsid w:val="00B547CD"/>
    <w:rsid w:val="00B56E05"/>
    <w:rsid w:val="00B6254B"/>
    <w:rsid w:val="00B71D79"/>
    <w:rsid w:val="00B73F01"/>
    <w:rsid w:val="00BA1A33"/>
    <w:rsid w:val="00BA4EC9"/>
    <w:rsid w:val="00BB0CFC"/>
    <w:rsid w:val="00BB68FE"/>
    <w:rsid w:val="00BC2324"/>
    <w:rsid w:val="00BC2654"/>
    <w:rsid w:val="00BC32B6"/>
    <w:rsid w:val="00BD2F81"/>
    <w:rsid w:val="00BD49D2"/>
    <w:rsid w:val="00BE00A0"/>
    <w:rsid w:val="00BE0E56"/>
    <w:rsid w:val="00BE536F"/>
    <w:rsid w:val="00BE6FBD"/>
    <w:rsid w:val="00BF174C"/>
    <w:rsid w:val="00C077D8"/>
    <w:rsid w:val="00C138BB"/>
    <w:rsid w:val="00C17034"/>
    <w:rsid w:val="00C23B43"/>
    <w:rsid w:val="00C436B8"/>
    <w:rsid w:val="00C47142"/>
    <w:rsid w:val="00C510DF"/>
    <w:rsid w:val="00C6420D"/>
    <w:rsid w:val="00C677FA"/>
    <w:rsid w:val="00C70F9D"/>
    <w:rsid w:val="00C74AC3"/>
    <w:rsid w:val="00C75460"/>
    <w:rsid w:val="00C8247C"/>
    <w:rsid w:val="00C862C5"/>
    <w:rsid w:val="00C87F62"/>
    <w:rsid w:val="00C92088"/>
    <w:rsid w:val="00CA3A00"/>
    <w:rsid w:val="00CB64F0"/>
    <w:rsid w:val="00CC047A"/>
    <w:rsid w:val="00CD3D78"/>
    <w:rsid w:val="00CE084C"/>
    <w:rsid w:val="00CE5AAA"/>
    <w:rsid w:val="00CE617F"/>
    <w:rsid w:val="00CE7D39"/>
    <w:rsid w:val="00CF3384"/>
    <w:rsid w:val="00D178CB"/>
    <w:rsid w:val="00D216A6"/>
    <w:rsid w:val="00D253F7"/>
    <w:rsid w:val="00D25A7E"/>
    <w:rsid w:val="00D30FB3"/>
    <w:rsid w:val="00D40C49"/>
    <w:rsid w:val="00D438E4"/>
    <w:rsid w:val="00D4475D"/>
    <w:rsid w:val="00D4747F"/>
    <w:rsid w:val="00D61F19"/>
    <w:rsid w:val="00D622C4"/>
    <w:rsid w:val="00D76831"/>
    <w:rsid w:val="00D806FD"/>
    <w:rsid w:val="00DA0688"/>
    <w:rsid w:val="00DB1AA8"/>
    <w:rsid w:val="00DB566C"/>
    <w:rsid w:val="00DB5B49"/>
    <w:rsid w:val="00DC6013"/>
    <w:rsid w:val="00DC6EC8"/>
    <w:rsid w:val="00DD4BFA"/>
    <w:rsid w:val="00DE0DE7"/>
    <w:rsid w:val="00DE1191"/>
    <w:rsid w:val="00DF1408"/>
    <w:rsid w:val="00DF1B5C"/>
    <w:rsid w:val="00DF369F"/>
    <w:rsid w:val="00DF7020"/>
    <w:rsid w:val="00E04E00"/>
    <w:rsid w:val="00E05A8D"/>
    <w:rsid w:val="00E079E9"/>
    <w:rsid w:val="00E17AF8"/>
    <w:rsid w:val="00E20863"/>
    <w:rsid w:val="00E21713"/>
    <w:rsid w:val="00E2234D"/>
    <w:rsid w:val="00E26D1F"/>
    <w:rsid w:val="00E33E65"/>
    <w:rsid w:val="00E3628C"/>
    <w:rsid w:val="00E40101"/>
    <w:rsid w:val="00E43C93"/>
    <w:rsid w:val="00E45125"/>
    <w:rsid w:val="00E454FE"/>
    <w:rsid w:val="00E50A64"/>
    <w:rsid w:val="00E540CA"/>
    <w:rsid w:val="00E546B2"/>
    <w:rsid w:val="00E569D2"/>
    <w:rsid w:val="00E84E98"/>
    <w:rsid w:val="00E86C48"/>
    <w:rsid w:val="00E90660"/>
    <w:rsid w:val="00E91DEC"/>
    <w:rsid w:val="00E9493B"/>
    <w:rsid w:val="00EA3672"/>
    <w:rsid w:val="00EC062F"/>
    <w:rsid w:val="00EC0AD7"/>
    <w:rsid w:val="00EC1D07"/>
    <w:rsid w:val="00EC37D6"/>
    <w:rsid w:val="00ED5297"/>
    <w:rsid w:val="00EF404E"/>
    <w:rsid w:val="00EF4EB2"/>
    <w:rsid w:val="00F00BF8"/>
    <w:rsid w:val="00F0255F"/>
    <w:rsid w:val="00F06853"/>
    <w:rsid w:val="00F21088"/>
    <w:rsid w:val="00F216F8"/>
    <w:rsid w:val="00F23887"/>
    <w:rsid w:val="00F32225"/>
    <w:rsid w:val="00F5007E"/>
    <w:rsid w:val="00F51C3C"/>
    <w:rsid w:val="00F74AFA"/>
    <w:rsid w:val="00F75609"/>
    <w:rsid w:val="00F83A02"/>
    <w:rsid w:val="00F85EEB"/>
    <w:rsid w:val="00F87D20"/>
    <w:rsid w:val="00F90F10"/>
    <w:rsid w:val="00FA1E7B"/>
    <w:rsid w:val="00FB3401"/>
    <w:rsid w:val="00FC26A2"/>
    <w:rsid w:val="00FC6229"/>
    <w:rsid w:val="00FD5101"/>
    <w:rsid w:val="00FF3E8A"/>
    <w:rsid w:val="00FF4D0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2C365FEF"/>
  <w15:chartTrackingRefBased/>
  <w15:docId w15:val="{63C4343C-5814-4EB5-BDA7-F610B864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290"/>
    <w:rPr>
      <w:sz w:val="24"/>
      <w:szCs w:val="24"/>
    </w:rPr>
  </w:style>
  <w:style w:type="paragraph" w:styleId="Ttulo1">
    <w:name w:val="heading 1"/>
    <w:basedOn w:val="Normal"/>
    <w:next w:val="Normal"/>
    <w:qFormat/>
    <w:rsid w:val="006D04BA"/>
    <w:pPr>
      <w:keepNext/>
      <w:widowControl w:val="0"/>
      <w:numPr>
        <w:numId w:val="1"/>
      </w:numPr>
      <w:tabs>
        <w:tab w:val="left" w:pos="0"/>
      </w:tabs>
      <w:jc w:val="right"/>
      <w:outlineLvl w:val="0"/>
    </w:pPr>
    <w:rPr>
      <w:snapToGrid w:val="0"/>
      <w:szCs w:val="20"/>
      <w:u w:val="single"/>
      <w:lang w:val="es-ES_tradnl"/>
    </w:rPr>
  </w:style>
  <w:style w:type="paragraph" w:styleId="Ttulo2">
    <w:name w:val="heading 2"/>
    <w:basedOn w:val="Normal"/>
    <w:next w:val="Normal"/>
    <w:qFormat/>
    <w:rsid w:val="006D04BA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  <w:szCs w:val="20"/>
      <w:lang w:val="en-US"/>
    </w:rPr>
  </w:style>
  <w:style w:type="paragraph" w:styleId="Ttulo3">
    <w:name w:val="heading 3"/>
    <w:basedOn w:val="Normal"/>
    <w:next w:val="Normal"/>
    <w:qFormat/>
    <w:rsid w:val="006D04BA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napToGrid w:val="0"/>
      <w:szCs w:val="20"/>
      <w:lang w:val="en-US"/>
    </w:rPr>
  </w:style>
  <w:style w:type="paragraph" w:styleId="Ttulo5">
    <w:name w:val="heading 5"/>
    <w:basedOn w:val="Normal"/>
    <w:next w:val="Normal"/>
    <w:qFormat/>
    <w:rsid w:val="006D04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profesional">
    <w:name w:val="Table Professional"/>
    <w:basedOn w:val="Tablanormal"/>
    <w:rsid w:val="006C3A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ipervnculo">
    <w:name w:val="Hyperlink"/>
    <w:rsid w:val="006D04BA"/>
    <w:rPr>
      <w:rFonts w:ascii="Arial" w:hAnsi="Arial"/>
      <w:color w:val="0000FF"/>
      <w:u w:val="single"/>
      <w:lang w:val="en-US" w:eastAsia="en-US" w:bidi="ar-SA"/>
    </w:rPr>
  </w:style>
  <w:style w:type="paragraph" w:styleId="Encabezado">
    <w:name w:val="header"/>
    <w:basedOn w:val="Normal"/>
    <w:rsid w:val="006D04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04B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D04BA"/>
    <w:rPr>
      <w:rFonts w:ascii="Arial" w:hAnsi="Arial"/>
      <w:lang w:val="en-US" w:eastAsia="en-US" w:bidi="ar-SA"/>
    </w:rPr>
  </w:style>
  <w:style w:type="paragraph" w:styleId="Textoindependiente">
    <w:name w:val="Body Text"/>
    <w:basedOn w:val="Normal"/>
    <w:rsid w:val="006D04BA"/>
    <w:pPr>
      <w:widowControl w:val="0"/>
      <w:tabs>
        <w:tab w:val="left" w:pos="0"/>
      </w:tabs>
      <w:jc w:val="both"/>
    </w:pPr>
    <w:rPr>
      <w:snapToGrid w:val="0"/>
      <w:szCs w:val="20"/>
      <w:lang w:val="es-ES_tradnl"/>
    </w:rPr>
  </w:style>
  <w:style w:type="paragraph" w:styleId="Sangradetextonormal">
    <w:name w:val="Body Text Indent"/>
    <w:basedOn w:val="Normal"/>
    <w:rsid w:val="006D04BA"/>
    <w:pPr>
      <w:spacing w:after="120"/>
      <w:ind w:left="283"/>
    </w:pPr>
  </w:style>
  <w:style w:type="paragraph" w:styleId="Textodebloque">
    <w:name w:val="Block Text"/>
    <w:basedOn w:val="Normal"/>
    <w:rsid w:val="006D04BA"/>
    <w:pPr>
      <w:ind w:left="708" w:right="-285"/>
    </w:pPr>
    <w:rPr>
      <w:szCs w:val="20"/>
    </w:rPr>
  </w:style>
  <w:style w:type="paragraph" w:styleId="Textosinformato">
    <w:name w:val="Plain Text"/>
    <w:basedOn w:val="Normal"/>
    <w:rsid w:val="006D04BA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6D04BA"/>
    <w:pPr>
      <w:spacing w:after="120" w:line="480" w:lineRule="auto"/>
    </w:pPr>
  </w:style>
  <w:style w:type="paragraph" w:styleId="Sangra2detindependiente">
    <w:name w:val="Body Text Indent 2"/>
    <w:basedOn w:val="Normal"/>
    <w:rsid w:val="006D04BA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6D04BA"/>
    <w:pPr>
      <w:widowControl w:val="0"/>
    </w:pPr>
    <w:rPr>
      <w:rFonts w:ascii="Tahoma" w:hAnsi="Tahoma" w:cs="Tahoma"/>
      <w:snapToGrid w:val="0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6D04BA"/>
    <w:pPr>
      <w:spacing w:after="120"/>
      <w:ind w:left="283"/>
    </w:pPr>
    <w:rPr>
      <w:sz w:val="16"/>
      <w:szCs w:val="16"/>
    </w:rPr>
  </w:style>
  <w:style w:type="character" w:styleId="Hipervnculovisitado">
    <w:name w:val="FollowedHyperlink"/>
    <w:rsid w:val="006D04BA"/>
    <w:rPr>
      <w:rFonts w:ascii="Arial" w:hAnsi="Arial"/>
      <w:color w:val="800080"/>
      <w:u w:val="single"/>
      <w:lang w:val="en-US" w:eastAsia="en-US" w:bidi="ar-SA"/>
    </w:rPr>
  </w:style>
  <w:style w:type="character" w:customStyle="1" w:styleId="PiedepginaCar">
    <w:name w:val="Pie de página Car"/>
    <w:link w:val="Piedepgina"/>
    <w:uiPriority w:val="99"/>
    <w:rsid w:val="000E19C7"/>
    <w:rPr>
      <w:rFonts w:ascii="Arial" w:hAnsi="Arial"/>
      <w:sz w:val="24"/>
      <w:szCs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3B3C99"/>
    <w:pPr>
      <w:ind w:left="708"/>
    </w:pPr>
  </w:style>
  <w:style w:type="paragraph" w:customStyle="1" w:styleId="DefaultParagraphFontChar1">
    <w:name w:val="Default Paragraph Font Char1"/>
    <w:aliases w:val="Default Paragraph Font Para Char Char Car Char,Default Paragraph Font Char1 Char,Default Paragraph Font Char Char Car"/>
    <w:basedOn w:val="Normal"/>
    <w:rsid w:val="00266A33"/>
    <w:pPr>
      <w:numPr>
        <w:numId w:val="3"/>
      </w:num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styleId="Subttulo">
    <w:name w:val="Subtitle"/>
    <w:basedOn w:val="Normal"/>
    <w:link w:val="SubttuloCar"/>
    <w:qFormat/>
    <w:rsid w:val="00397032"/>
    <w:rPr>
      <w:sz w:val="20"/>
      <w:szCs w:val="20"/>
      <w:u w:val="single"/>
      <w:lang w:eastAsia="en-US"/>
    </w:rPr>
  </w:style>
  <w:style w:type="character" w:customStyle="1" w:styleId="SubttuloCar">
    <w:name w:val="Subtítulo Car"/>
    <w:link w:val="Subttulo"/>
    <w:rsid w:val="00397032"/>
    <w:rPr>
      <w:rFonts w:ascii="Arial" w:hAnsi="Arial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xxx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v\Downloads\MODELO%20CV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7EEFA70141784D9A0E0DE9AD7E2EE3" ma:contentTypeVersion="13" ma:contentTypeDescription="Crear nuevo documento." ma:contentTypeScope="" ma:versionID="7fb738f56d12b32f28ec9670e1666dd7">
  <xsd:schema xmlns:xsd="http://www.w3.org/2001/XMLSchema" xmlns:xs="http://www.w3.org/2001/XMLSchema" xmlns:p="http://schemas.microsoft.com/office/2006/metadata/properties" xmlns:ns2="7b84feb0-7c8d-42b8-8502-2889337ad1cd" xmlns:ns3="6dad893a-7352-4fe5-86dc-e447efae6e70" targetNamespace="http://schemas.microsoft.com/office/2006/metadata/properties" ma:root="true" ma:fieldsID="beb69bb77d322d5da86d6df96bfcf100" ns2:_="" ns3:_="">
    <xsd:import namespace="7b84feb0-7c8d-42b8-8502-2889337ad1cd"/>
    <xsd:import namespace="6dad893a-7352-4fe5-86dc-e447efae6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4feb0-7c8d-42b8-8502-2889337ad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d893a-7352-4fe5-86dc-e447efae6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359B18-4708-4C6F-BFCC-2AA24A06C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386E74-4EEB-4B79-A39D-3DB8B137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4feb0-7c8d-42b8-8502-2889337ad1cd"/>
    <ds:schemaRef ds:uri="6dad893a-7352-4fe5-86dc-e447efae6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2F5E8-A359-4F2C-92D3-BC20CE4351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9D806-6580-48B5-8A78-92B17EE03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CV.DOTX</Template>
  <TotalTime>3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GRUPOATU</Company>
  <LinksUpToDate>false</LinksUpToDate>
  <CharactersWithSpaces>3375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vallve</dc:creator>
  <cp:keywords/>
  <cp:lastModifiedBy>alan vallve</cp:lastModifiedBy>
  <cp:revision>2</cp:revision>
  <cp:lastPrinted>2018-01-08T15:51:00Z</cp:lastPrinted>
  <dcterms:created xsi:type="dcterms:W3CDTF">2022-05-15T16:41:00Z</dcterms:created>
  <dcterms:modified xsi:type="dcterms:W3CDTF">2022-05-15T16:41:00Z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0x010100D37EEFA70141784D9A0E0DE9AD7E2EE3</vt:lpwstr>
  </property>
</Properties>
</file>